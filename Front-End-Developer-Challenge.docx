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C1E5A" w14:textId="77777777" w:rsidR="00A717CA" w:rsidRDefault="00A717CA" w:rsidP="00A717CA">
      <w:pPr>
        <w:pStyle w:val="Title"/>
        <w:jc w:val="center"/>
      </w:pPr>
    </w:p>
    <w:p w14:paraId="6D24C710" w14:textId="77777777" w:rsidR="00A717CA" w:rsidRDefault="00A717CA" w:rsidP="00A717CA">
      <w:pPr>
        <w:pStyle w:val="Title"/>
        <w:jc w:val="center"/>
      </w:pPr>
    </w:p>
    <w:p w14:paraId="36F5ADDE" w14:textId="77777777" w:rsidR="00A717CA" w:rsidRDefault="00A717CA" w:rsidP="00A717CA">
      <w:pPr>
        <w:pStyle w:val="Title"/>
        <w:jc w:val="center"/>
      </w:pPr>
    </w:p>
    <w:p w14:paraId="0A1BFDA3" w14:textId="77777777" w:rsidR="00A717CA" w:rsidRDefault="00A717CA" w:rsidP="00A717CA">
      <w:pPr>
        <w:pStyle w:val="Title"/>
        <w:jc w:val="center"/>
      </w:pPr>
    </w:p>
    <w:p w14:paraId="6EDDFD7A" w14:textId="77777777" w:rsidR="00A717CA" w:rsidRDefault="00A717CA" w:rsidP="00A717CA">
      <w:pPr>
        <w:pStyle w:val="Title"/>
        <w:jc w:val="center"/>
      </w:pPr>
    </w:p>
    <w:p w14:paraId="5552120D" w14:textId="77777777" w:rsidR="00A717CA" w:rsidRDefault="00A717CA" w:rsidP="00A717CA">
      <w:pPr>
        <w:pStyle w:val="Title"/>
        <w:jc w:val="center"/>
      </w:pPr>
    </w:p>
    <w:p w14:paraId="488B69BE" w14:textId="77777777" w:rsidR="00A717CA" w:rsidRDefault="00A717CA" w:rsidP="00A717CA">
      <w:pPr>
        <w:pStyle w:val="Title"/>
        <w:jc w:val="center"/>
      </w:pPr>
    </w:p>
    <w:p w14:paraId="703EF171" w14:textId="5A71819D" w:rsidR="00F0376F" w:rsidRDefault="002906D7" w:rsidP="00A717CA">
      <w:pPr>
        <w:pStyle w:val="Title"/>
        <w:jc w:val="center"/>
      </w:pPr>
      <w:r>
        <w:t>Chilindo</w:t>
      </w:r>
      <w:r w:rsidR="00681C47">
        <w:t xml:space="preserve"> </w:t>
      </w:r>
      <w:r w:rsidR="007C5054">
        <w:t>Front End Developer</w:t>
      </w:r>
      <w:r w:rsidR="00681C47">
        <w:t xml:space="preserve"> Challenge</w:t>
      </w:r>
    </w:p>
    <w:p w14:paraId="24C148BA" w14:textId="77777777" w:rsidR="00A717CA" w:rsidRPr="00A717CA" w:rsidRDefault="00A717CA" w:rsidP="00A717CA"/>
    <w:p w14:paraId="703EF172" w14:textId="77777777" w:rsidR="00AE20D9" w:rsidRDefault="00AE20D9" w:rsidP="00AE20D9"/>
    <w:p w14:paraId="703EF173" w14:textId="77777777" w:rsidR="0049782B" w:rsidRDefault="0049782B">
      <w:pPr>
        <w:rPr>
          <w:rFonts w:asciiTheme="majorHAnsi" w:eastAsiaTheme="majorEastAsia" w:hAnsiTheme="majorHAnsi" w:cstheme="majorBidi"/>
          <w:sz w:val="40"/>
          <w:szCs w:val="32"/>
        </w:rPr>
      </w:pPr>
      <w:r>
        <w:br w:type="page"/>
      </w:r>
    </w:p>
    <w:p w14:paraId="703EF18D" w14:textId="51420D48" w:rsidR="00AE20D9" w:rsidRPr="00390CDD" w:rsidRDefault="00F47EC6" w:rsidP="00390CDD">
      <w:pPr>
        <w:pStyle w:val="Heading1"/>
      </w:pPr>
      <w:bookmarkStart w:id="0" w:name="_Toc450158984"/>
      <w:r>
        <w:lastRenderedPageBreak/>
        <w:t>Introduction</w:t>
      </w:r>
      <w:bookmarkEnd w:id="0"/>
      <w:r>
        <w:t xml:space="preserve"> </w:t>
      </w:r>
    </w:p>
    <w:p w14:paraId="703EF18E" w14:textId="77777777" w:rsidR="00390CDD" w:rsidRDefault="00390CDD" w:rsidP="00390CDD"/>
    <w:p w14:paraId="4490DD5D" w14:textId="67FC4F8E" w:rsidR="00F47EC6" w:rsidRDefault="007C5054" w:rsidP="00F47EC6">
      <w:r>
        <w:t>The purpose of this document is to outline the various tests that are to be performed by candidates for the Front End Developer role.</w:t>
      </w:r>
    </w:p>
    <w:p w14:paraId="1036FA74" w14:textId="52072B34" w:rsidR="007C5054" w:rsidRDefault="007C5054" w:rsidP="00F47EC6">
      <w:r>
        <w:t xml:space="preserve">In each scenario the candidate is asked to design and develop a “live” navigable prototype (HTML / CSS / JavaScript) based on the requirements given.  The candidate is free to choose the framework used and is being given full creative license with regards to design elements and controls. </w:t>
      </w:r>
    </w:p>
    <w:p w14:paraId="56F9FFBF" w14:textId="77777777" w:rsidR="006601C4" w:rsidRDefault="006601C4" w:rsidP="00F47EC6"/>
    <w:p w14:paraId="0628BDEA" w14:textId="67BB5D2E" w:rsidR="006601C4" w:rsidRDefault="006601C4" w:rsidP="006601C4">
      <w:pPr>
        <w:pStyle w:val="Heading1"/>
      </w:pPr>
      <w:bookmarkStart w:id="1" w:name="_Toc450158985"/>
      <w:r>
        <w:t>Test 1: Online Bank Account</w:t>
      </w:r>
      <w:bookmarkEnd w:id="1"/>
    </w:p>
    <w:p w14:paraId="2378AE17" w14:textId="77777777" w:rsidR="006601C4" w:rsidRDefault="006601C4" w:rsidP="006601C4"/>
    <w:p w14:paraId="09796DCA" w14:textId="44BCA755" w:rsidR="007D511E" w:rsidRDefault="007D511E" w:rsidP="007D511E">
      <w:pPr>
        <w:pStyle w:val="Heading2"/>
      </w:pPr>
      <w:bookmarkStart w:id="2" w:name="_Toc450158987"/>
      <w:r>
        <w:t>Brief</w:t>
      </w:r>
      <w:bookmarkEnd w:id="2"/>
    </w:p>
    <w:p w14:paraId="473A4850" w14:textId="3E689817" w:rsidR="006F62A7" w:rsidRDefault="007C5054" w:rsidP="00545C6C">
      <w:r>
        <w:t xml:space="preserve">The objective of this screen is for the user to quickly and easily apply for a bank account online.  The overall process should take less than 5 minutes and </w:t>
      </w:r>
      <w:r w:rsidR="006F62A7">
        <w:t>the requirements are as follows:</w:t>
      </w:r>
    </w:p>
    <w:tbl>
      <w:tblPr>
        <w:tblStyle w:val="TableGrid"/>
        <w:tblW w:w="0" w:type="auto"/>
        <w:tblLook w:val="04A0" w:firstRow="1" w:lastRow="0" w:firstColumn="1" w:lastColumn="0" w:noHBand="0" w:noVBand="1"/>
      </w:tblPr>
      <w:tblGrid>
        <w:gridCol w:w="9016"/>
      </w:tblGrid>
      <w:tr w:rsidR="006F62A7" w14:paraId="309C7A14" w14:textId="77777777" w:rsidTr="006F62A7">
        <w:tc>
          <w:tcPr>
            <w:tcW w:w="9016" w:type="dxa"/>
            <w:shd w:val="clear" w:color="auto" w:fill="002060"/>
          </w:tcPr>
          <w:p w14:paraId="073FAB54" w14:textId="2E963790" w:rsidR="006F62A7" w:rsidRPr="006F62A7" w:rsidRDefault="006F62A7" w:rsidP="00545C6C">
            <w:pPr>
              <w:rPr>
                <w:b/>
              </w:rPr>
            </w:pPr>
            <w:r>
              <w:rPr>
                <w:b/>
              </w:rPr>
              <w:t>Requirements</w:t>
            </w:r>
          </w:p>
        </w:tc>
      </w:tr>
      <w:tr w:rsidR="006F62A7" w14:paraId="7C5ED15F" w14:textId="77777777" w:rsidTr="006F62A7">
        <w:tc>
          <w:tcPr>
            <w:tcW w:w="9016" w:type="dxa"/>
          </w:tcPr>
          <w:p w14:paraId="7E040C75" w14:textId="418AC49E" w:rsidR="006F62A7" w:rsidRDefault="006F62A7" w:rsidP="00545C6C">
            <w:r>
              <w:t>Users should be able to complete their application on PCs, tablets and mobiles</w:t>
            </w:r>
          </w:p>
        </w:tc>
      </w:tr>
      <w:tr w:rsidR="006F62A7" w14:paraId="1446E825" w14:textId="77777777" w:rsidTr="006F62A7">
        <w:tc>
          <w:tcPr>
            <w:tcW w:w="9016" w:type="dxa"/>
          </w:tcPr>
          <w:p w14:paraId="5C9326DE" w14:textId="77E6D98F" w:rsidR="006F62A7" w:rsidRDefault="006F62A7" w:rsidP="00545C6C">
            <w:r>
              <w:t>Users should be able to save their application and return to it when necessary</w:t>
            </w:r>
          </w:p>
        </w:tc>
      </w:tr>
      <w:tr w:rsidR="006F62A7" w14:paraId="046B865D" w14:textId="77777777" w:rsidTr="006F62A7">
        <w:tc>
          <w:tcPr>
            <w:tcW w:w="9016" w:type="dxa"/>
          </w:tcPr>
          <w:p w14:paraId="7F449094" w14:textId="4D60DB87" w:rsidR="006F62A7" w:rsidRDefault="006F62A7" w:rsidP="00545C6C">
            <w:r>
              <w:t>Users should know where they are in the overall application process</w:t>
            </w:r>
          </w:p>
        </w:tc>
      </w:tr>
      <w:tr w:rsidR="006F62A7" w14:paraId="3D13C038" w14:textId="77777777" w:rsidTr="006F62A7">
        <w:tc>
          <w:tcPr>
            <w:tcW w:w="9016" w:type="dxa"/>
          </w:tcPr>
          <w:p w14:paraId="2C0E565C" w14:textId="223F121B" w:rsidR="006F62A7" w:rsidRDefault="006F62A7" w:rsidP="00545C6C">
            <w:r>
              <w:t>Users should accept terms and conditions before starting the process</w:t>
            </w:r>
          </w:p>
        </w:tc>
      </w:tr>
      <w:tr w:rsidR="006F62A7" w14:paraId="606F77B2" w14:textId="77777777" w:rsidTr="006F62A7">
        <w:tc>
          <w:tcPr>
            <w:tcW w:w="9016" w:type="dxa"/>
          </w:tcPr>
          <w:p w14:paraId="06F7F231" w14:textId="77777777" w:rsidR="006F62A7" w:rsidRDefault="006F62A7" w:rsidP="00545C6C">
            <w:r>
              <w:t>Users should input the following information:</w:t>
            </w:r>
          </w:p>
          <w:p w14:paraId="7EFC7A9A" w14:textId="77777777" w:rsidR="006F62A7" w:rsidRDefault="006F62A7" w:rsidP="00545C6C"/>
          <w:p w14:paraId="35E97BAC" w14:textId="77777777" w:rsidR="006F62A7" w:rsidRDefault="006F62A7" w:rsidP="00545C6C">
            <w:pPr>
              <w:rPr>
                <w:b/>
              </w:rPr>
            </w:pPr>
            <w:r>
              <w:rPr>
                <w:b/>
              </w:rPr>
              <w:t>Personal Information</w:t>
            </w:r>
          </w:p>
          <w:p w14:paraId="35610ADC" w14:textId="77777777" w:rsidR="006F62A7" w:rsidRDefault="006F62A7" w:rsidP="006F62A7">
            <w:pPr>
              <w:pStyle w:val="ListParagraph"/>
              <w:numPr>
                <w:ilvl w:val="0"/>
                <w:numId w:val="23"/>
              </w:numPr>
              <w:spacing w:after="0"/>
              <w:rPr>
                <w:szCs w:val="20"/>
              </w:rPr>
            </w:pPr>
            <w:r>
              <w:rPr>
                <w:szCs w:val="20"/>
              </w:rPr>
              <w:t>Title</w:t>
            </w:r>
          </w:p>
          <w:p w14:paraId="57F3EC20" w14:textId="0EF2B7E7" w:rsidR="006F62A7" w:rsidRDefault="006F62A7" w:rsidP="006F62A7">
            <w:pPr>
              <w:pStyle w:val="ListParagraph"/>
              <w:numPr>
                <w:ilvl w:val="0"/>
                <w:numId w:val="23"/>
              </w:numPr>
              <w:spacing w:after="0"/>
              <w:rPr>
                <w:szCs w:val="20"/>
              </w:rPr>
            </w:pPr>
            <w:r>
              <w:rPr>
                <w:szCs w:val="20"/>
              </w:rPr>
              <w:t>First Name</w:t>
            </w:r>
          </w:p>
          <w:p w14:paraId="1085D3AA" w14:textId="13808B5A" w:rsidR="006F62A7" w:rsidRDefault="006F62A7" w:rsidP="006F62A7">
            <w:pPr>
              <w:pStyle w:val="ListParagraph"/>
              <w:numPr>
                <w:ilvl w:val="0"/>
                <w:numId w:val="23"/>
              </w:numPr>
              <w:spacing w:after="0"/>
              <w:rPr>
                <w:szCs w:val="20"/>
              </w:rPr>
            </w:pPr>
            <w:r>
              <w:rPr>
                <w:szCs w:val="20"/>
              </w:rPr>
              <w:t>Middle Name</w:t>
            </w:r>
          </w:p>
          <w:p w14:paraId="2D3CCCB6" w14:textId="59871E39" w:rsidR="006F62A7" w:rsidRDefault="006F62A7" w:rsidP="006F62A7">
            <w:pPr>
              <w:pStyle w:val="ListParagraph"/>
              <w:numPr>
                <w:ilvl w:val="0"/>
                <w:numId w:val="23"/>
              </w:numPr>
              <w:spacing w:after="0"/>
              <w:rPr>
                <w:szCs w:val="20"/>
              </w:rPr>
            </w:pPr>
            <w:r>
              <w:rPr>
                <w:szCs w:val="20"/>
              </w:rPr>
              <w:t>Last Name</w:t>
            </w:r>
          </w:p>
          <w:p w14:paraId="2F9F57A9" w14:textId="271C2751" w:rsidR="006F62A7" w:rsidRDefault="006F62A7" w:rsidP="006F62A7">
            <w:pPr>
              <w:pStyle w:val="ListParagraph"/>
              <w:numPr>
                <w:ilvl w:val="0"/>
                <w:numId w:val="23"/>
              </w:numPr>
              <w:spacing w:after="0"/>
              <w:rPr>
                <w:szCs w:val="20"/>
              </w:rPr>
            </w:pPr>
            <w:r>
              <w:rPr>
                <w:szCs w:val="20"/>
              </w:rPr>
              <w:t>Home Phone (including country code)</w:t>
            </w:r>
          </w:p>
          <w:p w14:paraId="7E1D17A1" w14:textId="18E51585" w:rsidR="006F62A7" w:rsidRDefault="006F62A7" w:rsidP="006F62A7">
            <w:pPr>
              <w:pStyle w:val="ListParagraph"/>
              <w:numPr>
                <w:ilvl w:val="0"/>
                <w:numId w:val="23"/>
              </w:numPr>
              <w:spacing w:after="0"/>
              <w:rPr>
                <w:szCs w:val="20"/>
              </w:rPr>
            </w:pPr>
            <w:r>
              <w:rPr>
                <w:szCs w:val="20"/>
              </w:rPr>
              <w:t>Mobile Phone (including country code)</w:t>
            </w:r>
          </w:p>
          <w:p w14:paraId="2777584C" w14:textId="7881FEEC" w:rsidR="006F62A7" w:rsidRDefault="006F62A7" w:rsidP="006F62A7">
            <w:pPr>
              <w:pStyle w:val="ListParagraph"/>
              <w:numPr>
                <w:ilvl w:val="0"/>
                <w:numId w:val="23"/>
              </w:numPr>
              <w:spacing w:after="0"/>
              <w:rPr>
                <w:szCs w:val="20"/>
              </w:rPr>
            </w:pPr>
            <w:r>
              <w:rPr>
                <w:szCs w:val="20"/>
              </w:rPr>
              <w:t>Email address</w:t>
            </w:r>
          </w:p>
          <w:p w14:paraId="2E1D9E65" w14:textId="3B6FAA3B" w:rsidR="006F62A7" w:rsidRDefault="006F62A7" w:rsidP="006F62A7">
            <w:pPr>
              <w:pStyle w:val="ListParagraph"/>
              <w:numPr>
                <w:ilvl w:val="0"/>
                <w:numId w:val="23"/>
              </w:numPr>
              <w:spacing w:after="0"/>
              <w:rPr>
                <w:szCs w:val="20"/>
              </w:rPr>
            </w:pPr>
            <w:r>
              <w:rPr>
                <w:szCs w:val="20"/>
              </w:rPr>
              <w:t>Mailing Address</w:t>
            </w:r>
          </w:p>
          <w:p w14:paraId="45E272AC" w14:textId="7F5899E1" w:rsidR="006F62A7" w:rsidRDefault="006F62A7" w:rsidP="006F62A7">
            <w:pPr>
              <w:pStyle w:val="ListParagraph"/>
              <w:numPr>
                <w:ilvl w:val="0"/>
                <w:numId w:val="23"/>
              </w:numPr>
              <w:spacing w:after="0"/>
              <w:rPr>
                <w:szCs w:val="20"/>
              </w:rPr>
            </w:pPr>
            <w:r>
              <w:rPr>
                <w:szCs w:val="20"/>
              </w:rPr>
              <w:t>Social Security Number</w:t>
            </w:r>
          </w:p>
          <w:p w14:paraId="13BA9FBD" w14:textId="77777777" w:rsidR="006F62A7" w:rsidRPr="006F62A7" w:rsidRDefault="006F62A7" w:rsidP="006F62A7"/>
          <w:p w14:paraId="671B6C56" w14:textId="2A916C9D" w:rsidR="006F62A7" w:rsidRDefault="006F62A7" w:rsidP="00545C6C">
            <w:pPr>
              <w:rPr>
                <w:b/>
              </w:rPr>
            </w:pPr>
            <w:r>
              <w:rPr>
                <w:b/>
              </w:rPr>
              <w:t>Employment Information</w:t>
            </w:r>
          </w:p>
          <w:p w14:paraId="280092E9" w14:textId="3910C03F" w:rsidR="006F62A7" w:rsidRDefault="006F62A7" w:rsidP="00545C6C">
            <w:pPr>
              <w:rPr>
                <w:b/>
              </w:rPr>
            </w:pPr>
          </w:p>
          <w:p w14:paraId="52AC154A" w14:textId="79DD270B" w:rsidR="006F62A7" w:rsidRDefault="006F62A7" w:rsidP="006F62A7">
            <w:pPr>
              <w:pStyle w:val="ListParagraph"/>
              <w:numPr>
                <w:ilvl w:val="0"/>
                <w:numId w:val="24"/>
              </w:numPr>
              <w:spacing w:after="0"/>
              <w:rPr>
                <w:szCs w:val="20"/>
              </w:rPr>
            </w:pPr>
            <w:r>
              <w:rPr>
                <w:szCs w:val="20"/>
              </w:rPr>
              <w:t>Employers Name</w:t>
            </w:r>
          </w:p>
          <w:p w14:paraId="342FDD1D" w14:textId="0CAFC919" w:rsidR="006F62A7" w:rsidRDefault="006F62A7" w:rsidP="006F62A7">
            <w:pPr>
              <w:pStyle w:val="ListParagraph"/>
              <w:numPr>
                <w:ilvl w:val="0"/>
                <w:numId w:val="24"/>
              </w:numPr>
              <w:spacing w:after="0"/>
              <w:rPr>
                <w:szCs w:val="20"/>
              </w:rPr>
            </w:pPr>
            <w:r>
              <w:rPr>
                <w:szCs w:val="20"/>
              </w:rPr>
              <w:t>Employers Address</w:t>
            </w:r>
          </w:p>
          <w:p w14:paraId="4EC28BF0" w14:textId="5F7F5ED6" w:rsidR="006F62A7" w:rsidRDefault="006F62A7" w:rsidP="006F62A7">
            <w:pPr>
              <w:pStyle w:val="ListParagraph"/>
              <w:numPr>
                <w:ilvl w:val="0"/>
                <w:numId w:val="24"/>
              </w:numPr>
              <w:spacing w:after="0"/>
              <w:rPr>
                <w:szCs w:val="20"/>
              </w:rPr>
            </w:pPr>
            <w:r>
              <w:rPr>
                <w:szCs w:val="20"/>
              </w:rPr>
              <w:t>Work Phone (including country code)</w:t>
            </w:r>
          </w:p>
          <w:p w14:paraId="34662FB4" w14:textId="7A170A82" w:rsidR="006F62A7" w:rsidRDefault="006F62A7" w:rsidP="006F62A7">
            <w:pPr>
              <w:pStyle w:val="ListParagraph"/>
              <w:numPr>
                <w:ilvl w:val="0"/>
                <w:numId w:val="24"/>
              </w:numPr>
              <w:spacing w:after="0"/>
              <w:rPr>
                <w:szCs w:val="20"/>
              </w:rPr>
            </w:pPr>
            <w:r>
              <w:rPr>
                <w:szCs w:val="20"/>
              </w:rPr>
              <w:t>Job Position</w:t>
            </w:r>
          </w:p>
          <w:p w14:paraId="60FB120A" w14:textId="50DFDF70" w:rsidR="006F62A7" w:rsidRDefault="006F62A7" w:rsidP="006F62A7"/>
          <w:p w14:paraId="378BB975" w14:textId="77777777" w:rsidR="006F62A7" w:rsidRDefault="006F62A7" w:rsidP="006F62A7"/>
          <w:p w14:paraId="7379E68A" w14:textId="3616F624" w:rsidR="006F62A7" w:rsidRDefault="006F62A7" w:rsidP="006F62A7">
            <w:pPr>
              <w:rPr>
                <w:b/>
              </w:rPr>
            </w:pPr>
            <w:r>
              <w:rPr>
                <w:b/>
              </w:rPr>
              <w:lastRenderedPageBreak/>
              <w:t>Account Information</w:t>
            </w:r>
          </w:p>
          <w:p w14:paraId="1B33DA59" w14:textId="33E8A1A2" w:rsidR="006F62A7" w:rsidRDefault="006F62A7" w:rsidP="006F62A7">
            <w:pPr>
              <w:pStyle w:val="ListParagraph"/>
              <w:numPr>
                <w:ilvl w:val="0"/>
                <w:numId w:val="25"/>
              </w:numPr>
              <w:spacing w:after="0"/>
              <w:rPr>
                <w:szCs w:val="20"/>
              </w:rPr>
            </w:pPr>
            <w:r>
              <w:rPr>
                <w:szCs w:val="20"/>
              </w:rPr>
              <w:t>Account Type (Savings or Deposit) – user must choose</w:t>
            </w:r>
          </w:p>
          <w:p w14:paraId="398F9F28" w14:textId="29ED99D9" w:rsidR="006F62A7" w:rsidRDefault="006F62A7" w:rsidP="006F62A7">
            <w:pPr>
              <w:pStyle w:val="ListParagraph"/>
              <w:numPr>
                <w:ilvl w:val="0"/>
                <w:numId w:val="25"/>
              </w:numPr>
              <w:spacing w:after="0"/>
              <w:rPr>
                <w:szCs w:val="20"/>
              </w:rPr>
            </w:pPr>
            <w:r>
              <w:rPr>
                <w:szCs w:val="20"/>
              </w:rPr>
              <w:t>Purpose of bank account</w:t>
            </w:r>
          </w:p>
          <w:p w14:paraId="4B06ADBA" w14:textId="4FB23861" w:rsidR="006F62A7" w:rsidRDefault="006F62A7" w:rsidP="006F62A7">
            <w:pPr>
              <w:pStyle w:val="ListParagraph"/>
              <w:numPr>
                <w:ilvl w:val="0"/>
                <w:numId w:val="25"/>
              </w:numPr>
              <w:spacing w:after="0"/>
              <w:rPr>
                <w:szCs w:val="20"/>
              </w:rPr>
            </w:pPr>
            <w:r>
              <w:rPr>
                <w:szCs w:val="20"/>
              </w:rPr>
              <w:t>Where will the money come from?</w:t>
            </w:r>
          </w:p>
          <w:p w14:paraId="43EC20DE" w14:textId="2DB99B6A" w:rsidR="006F62A7" w:rsidRPr="006F62A7" w:rsidRDefault="006F62A7" w:rsidP="006F62A7">
            <w:pPr>
              <w:pStyle w:val="ListParagraph"/>
              <w:numPr>
                <w:ilvl w:val="0"/>
                <w:numId w:val="25"/>
              </w:numPr>
              <w:spacing w:after="0"/>
              <w:rPr>
                <w:szCs w:val="20"/>
              </w:rPr>
            </w:pPr>
            <w:r>
              <w:rPr>
                <w:szCs w:val="20"/>
              </w:rPr>
              <w:t>How did you hear about us?</w:t>
            </w:r>
          </w:p>
          <w:p w14:paraId="0EBB1549" w14:textId="77777777" w:rsidR="006F62A7" w:rsidRDefault="006F62A7" w:rsidP="00545C6C">
            <w:pPr>
              <w:rPr>
                <w:b/>
              </w:rPr>
            </w:pPr>
          </w:p>
          <w:p w14:paraId="32F68B40" w14:textId="7E8D839D" w:rsidR="006F62A7" w:rsidRDefault="006F62A7" w:rsidP="00545C6C">
            <w:pPr>
              <w:rPr>
                <w:b/>
              </w:rPr>
            </w:pPr>
            <w:r>
              <w:rPr>
                <w:b/>
              </w:rPr>
              <w:t>Documentation</w:t>
            </w:r>
          </w:p>
          <w:p w14:paraId="15FF0DFB" w14:textId="2B039D47" w:rsidR="006F62A7" w:rsidRPr="006F62A7" w:rsidRDefault="006F62A7" w:rsidP="006F62A7">
            <w:pPr>
              <w:pStyle w:val="ListParagraph"/>
              <w:numPr>
                <w:ilvl w:val="0"/>
                <w:numId w:val="26"/>
              </w:numPr>
              <w:spacing w:after="0"/>
              <w:rPr>
                <w:b/>
                <w:szCs w:val="20"/>
              </w:rPr>
            </w:pPr>
            <w:r>
              <w:rPr>
                <w:szCs w:val="20"/>
              </w:rPr>
              <w:t>User uploads copy of utility bill</w:t>
            </w:r>
          </w:p>
          <w:p w14:paraId="02DC434B" w14:textId="0A82FFD1" w:rsidR="006F62A7" w:rsidRPr="006F62A7" w:rsidRDefault="006F62A7" w:rsidP="00545C6C">
            <w:pPr>
              <w:pStyle w:val="ListParagraph"/>
              <w:numPr>
                <w:ilvl w:val="0"/>
                <w:numId w:val="26"/>
              </w:numPr>
              <w:spacing w:after="0"/>
              <w:rPr>
                <w:b/>
              </w:rPr>
            </w:pPr>
            <w:r w:rsidRPr="006F62A7">
              <w:rPr>
                <w:szCs w:val="20"/>
              </w:rPr>
              <w:t>User upload copy of social security number</w:t>
            </w:r>
          </w:p>
          <w:p w14:paraId="39C1F20C" w14:textId="3748E740" w:rsidR="006F62A7" w:rsidRPr="006F62A7" w:rsidRDefault="006F62A7" w:rsidP="00545C6C">
            <w:pPr>
              <w:rPr>
                <w:b/>
              </w:rPr>
            </w:pPr>
          </w:p>
        </w:tc>
      </w:tr>
      <w:tr w:rsidR="006F62A7" w14:paraId="1C35AB80" w14:textId="77777777" w:rsidTr="006F62A7">
        <w:tc>
          <w:tcPr>
            <w:tcW w:w="9016" w:type="dxa"/>
          </w:tcPr>
          <w:p w14:paraId="3B7F42E2" w14:textId="253BBFBB" w:rsidR="006F62A7" w:rsidRDefault="00F66E71" w:rsidP="00545C6C">
            <w:r>
              <w:lastRenderedPageBreak/>
              <w:t>On submitting application the applicant should be informed immediately whether they have been accepted or rejected</w:t>
            </w:r>
          </w:p>
        </w:tc>
      </w:tr>
      <w:tr w:rsidR="00F66E71" w14:paraId="3470EBD6" w14:textId="77777777" w:rsidTr="006F62A7">
        <w:tc>
          <w:tcPr>
            <w:tcW w:w="9016" w:type="dxa"/>
          </w:tcPr>
          <w:p w14:paraId="62AD7BBD" w14:textId="68822FFA" w:rsidR="00F66E71" w:rsidRDefault="00F66E71" w:rsidP="00545C6C">
            <w:r>
              <w:t xml:space="preserve">If the application has been accepted then </w:t>
            </w:r>
            <w:r w:rsidR="00F172D0">
              <w:t>the user should be presented with their account number</w:t>
            </w:r>
          </w:p>
        </w:tc>
      </w:tr>
      <w:tr w:rsidR="00F172D0" w14:paraId="5ACB083A" w14:textId="77777777" w:rsidTr="006F62A7">
        <w:tc>
          <w:tcPr>
            <w:tcW w:w="9016" w:type="dxa"/>
          </w:tcPr>
          <w:p w14:paraId="3195CC4A" w14:textId="641EB6A3" w:rsidR="00F172D0" w:rsidRDefault="00F172D0" w:rsidP="00545C6C">
            <w:r>
              <w:t>If the application has been rejected then the user should be presented with a phone number to contact their local branch and an application number</w:t>
            </w:r>
          </w:p>
        </w:tc>
      </w:tr>
    </w:tbl>
    <w:p w14:paraId="4D9F9281" w14:textId="77777777" w:rsidR="006F62A7" w:rsidRDefault="006F62A7" w:rsidP="00545C6C"/>
    <w:p w14:paraId="71DC5A45" w14:textId="659B77CF" w:rsidR="001001A5" w:rsidRDefault="001001A5">
      <w:pPr>
        <w:rPr>
          <w:rFonts w:asciiTheme="majorHAnsi" w:eastAsiaTheme="majorEastAsia" w:hAnsiTheme="majorHAnsi" w:cstheme="majorBidi"/>
          <w:sz w:val="40"/>
          <w:szCs w:val="32"/>
        </w:rPr>
      </w:pPr>
      <w:bookmarkStart w:id="3" w:name="_Toc450158988"/>
    </w:p>
    <w:p w14:paraId="7D5859D5" w14:textId="205FAA23" w:rsidR="00545C6C" w:rsidRPr="007D511E" w:rsidRDefault="00545C6C" w:rsidP="00545C6C">
      <w:pPr>
        <w:pStyle w:val="Heading1"/>
      </w:pPr>
      <w:r>
        <w:t xml:space="preserve">Test 2: </w:t>
      </w:r>
      <w:bookmarkEnd w:id="3"/>
      <w:r w:rsidR="001001A5">
        <w:t>Bulk Information Insert</w:t>
      </w:r>
    </w:p>
    <w:p w14:paraId="68F642C5" w14:textId="77777777" w:rsidR="007D511E" w:rsidRDefault="007D511E" w:rsidP="007D511E"/>
    <w:p w14:paraId="5FDD8ED7" w14:textId="40ED5F71" w:rsidR="00545C6C" w:rsidRDefault="00545C6C" w:rsidP="00545C6C">
      <w:pPr>
        <w:pStyle w:val="Heading2"/>
      </w:pPr>
      <w:bookmarkStart w:id="4" w:name="_Toc450158990"/>
      <w:r>
        <w:t>Brief</w:t>
      </w:r>
      <w:bookmarkEnd w:id="4"/>
    </w:p>
    <w:p w14:paraId="776A37D8" w14:textId="4CF616EF" w:rsidR="00545C6C" w:rsidRDefault="001001A5" w:rsidP="00545C6C">
      <w:r>
        <w:t>The purpose of this screen is to allow users to enter in large amounts of information in bulk.  Users will receive many invoice documents and will be asked to manually enter some of the information found on the documents into the system.  The prototype should have two components, a single screen where the user enters information and a second screen where a user can approve the invoices that have been entered.  The requirements are as follows:</w:t>
      </w:r>
    </w:p>
    <w:tbl>
      <w:tblPr>
        <w:tblStyle w:val="TableGrid"/>
        <w:tblW w:w="0" w:type="auto"/>
        <w:tblLook w:val="04A0" w:firstRow="1" w:lastRow="0" w:firstColumn="1" w:lastColumn="0" w:noHBand="0" w:noVBand="1"/>
      </w:tblPr>
      <w:tblGrid>
        <w:gridCol w:w="9016"/>
      </w:tblGrid>
      <w:tr w:rsidR="001001A5" w:rsidRPr="006F62A7" w14:paraId="43A7AE7B" w14:textId="77777777" w:rsidTr="0058176A">
        <w:tc>
          <w:tcPr>
            <w:tcW w:w="9016" w:type="dxa"/>
            <w:shd w:val="clear" w:color="auto" w:fill="002060"/>
          </w:tcPr>
          <w:p w14:paraId="5A7E8B02" w14:textId="77777777" w:rsidR="001001A5" w:rsidRPr="006F62A7" w:rsidRDefault="001001A5" w:rsidP="0058176A">
            <w:pPr>
              <w:rPr>
                <w:b/>
              </w:rPr>
            </w:pPr>
            <w:r>
              <w:rPr>
                <w:b/>
              </w:rPr>
              <w:t>Requirements</w:t>
            </w:r>
          </w:p>
        </w:tc>
      </w:tr>
      <w:tr w:rsidR="001001A5" w14:paraId="589BD1B6" w14:textId="77777777" w:rsidTr="0058176A">
        <w:tc>
          <w:tcPr>
            <w:tcW w:w="9016" w:type="dxa"/>
          </w:tcPr>
          <w:p w14:paraId="5DE38B43" w14:textId="77777777" w:rsidR="001001A5" w:rsidRDefault="001001A5" w:rsidP="0058176A">
            <w:r>
              <w:t>Users should enter in the following information per invoice:</w:t>
            </w:r>
          </w:p>
          <w:p w14:paraId="43EAFD38" w14:textId="77777777" w:rsidR="001001A5" w:rsidRDefault="001001A5" w:rsidP="0058176A"/>
          <w:p w14:paraId="2CE93E53" w14:textId="77777777" w:rsidR="001001A5" w:rsidRDefault="001001A5" w:rsidP="001001A5">
            <w:pPr>
              <w:pStyle w:val="ListParagraph"/>
              <w:numPr>
                <w:ilvl w:val="0"/>
                <w:numId w:val="28"/>
              </w:numPr>
              <w:spacing w:after="0"/>
              <w:rPr>
                <w:szCs w:val="20"/>
              </w:rPr>
            </w:pPr>
            <w:r>
              <w:rPr>
                <w:szCs w:val="20"/>
              </w:rPr>
              <w:t>Invoice number</w:t>
            </w:r>
          </w:p>
          <w:p w14:paraId="02A8CA60" w14:textId="77777777" w:rsidR="001001A5" w:rsidRDefault="001001A5" w:rsidP="001001A5">
            <w:pPr>
              <w:pStyle w:val="ListParagraph"/>
              <w:numPr>
                <w:ilvl w:val="0"/>
                <w:numId w:val="28"/>
              </w:numPr>
              <w:spacing w:after="0"/>
              <w:rPr>
                <w:szCs w:val="20"/>
              </w:rPr>
            </w:pPr>
            <w:r>
              <w:rPr>
                <w:szCs w:val="20"/>
              </w:rPr>
              <w:t>Invoice date</w:t>
            </w:r>
          </w:p>
          <w:p w14:paraId="5419C35A" w14:textId="77777777" w:rsidR="001001A5" w:rsidRDefault="001001A5" w:rsidP="001001A5">
            <w:pPr>
              <w:pStyle w:val="ListParagraph"/>
              <w:numPr>
                <w:ilvl w:val="0"/>
                <w:numId w:val="28"/>
              </w:numPr>
              <w:spacing w:after="0"/>
              <w:rPr>
                <w:szCs w:val="20"/>
              </w:rPr>
            </w:pPr>
            <w:r>
              <w:rPr>
                <w:szCs w:val="20"/>
              </w:rPr>
              <w:t>Invoice amount</w:t>
            </w:r>
          </w:p>
          <w:p w14:paraId="2E7EBEDB" w14:textId="77777777" w:rsidR="001001A5" w:rsidRDefault="001001A5" w:rsidP="001001A5">
            <w:pPr>
              <w:pStyle w:val="ListParagraph"/>
              <w:numPr>
                <w:ilvl w:val="0"/>
                <w:numId w:val="28"/>
              </w:numPr>
              <w:spacing w:after="0"/>
              <w:rPr>
                <w:szCs w:val="20"/>
              </w:rPr>
            </w:pPr>
            <w:r>
              <w:rPr>
                <w:szCs w:val="20"/>
              </w:rPr>
              <w:t>Invoice due date</w:t>
            </w:r>
          </w:p>
          <w:p w14:paraId="5B019EBA" w14:textId="77777777" w:rsidR="001001A5" w:rsidRDefault="001001A5" w:rsidP="001001A5">
            <w:pPr>
              <w:pStyle w:val="ListParagraph"/>
              <w:numPr>
                <w:ilvl w:val="0"/>
                <w:numId w:val="28"/>
              </w:numPr>
              <w:spacing w:after="0"/>
              <w:rPr>
                <w:szCs w:val="20"/>
              </w:rPr>
            </w:pPr>
            <w:r>
              <w:rPr>
                <w:szCs w:val="20"/>
              </w:rPr>
              <w:t>Customer number</w:t>
            </w:r>
          </w:p>
          <w:p w14:paraId="1D1354D1" w14:textId="77777777" w:rsidR="0059112A" w:rsidRDefault="0059112A" w:rsidP="001001A5">
            <w:pPr>
              <w:pStyle w:val="ListParagraph"/>
              <w:numPr>
                <w:ilvl w:val="0"/>
                <w:numId w:val="28"/>
              </w:numPr>
              <w:spacing w:after="0"/>
              <w:rPr>
                <w:szCs w:val="20"/>
              </w:rPr>
            </w:pPr>
            <w:r>
              <w:rPr>
                <w:szCs w:val="20"/>
              </w:rPr>
              <w:t>Customer country</w:t>
            </w:r>
          </w:p>
          <w:p w14:paraId="06EB2346" w14:textId="72A6D1CE" w:rsidR="0059112A" w:rsidRDefault="0059112A" w:rsidP="001001A5">
            <w:pPr>
              <w:pStyle w:val="ListParagraph"/>
              <w:numPr>
                <w:ilvl w:val="0"/>
                <w:numId w:val="28"/>
              </w:numPr>
              <w:spacing w:after="0"/>
              <w:rPr>
                <w:szCs w:val="20"/>
              </w:rPr>
            </w:pPr>
            <w:r>
              <w:rPr>
                <w:szCs w:val="20"/>
              </w:rPr>
              <w:t>Invoice line items i.e. if the invoice is for specific products then the following should be input</w:t>
            </w:r>
          </w:p>
          <w:p w14:paraId="1AFEBE6F" w14:textId="77777777" w:rsidR="0059112A" w:rsidRDefault="0059112A" w:rsidP="0059112A">
            <w:pPr>
              <w:pStyle w:val="ListParagraph"/>
              <w:numPr>
                <w:ilvl w:val="1"/>
                <w:numId w:val="28"/>
              </w:numPr>
              <w:spacing w:after="0"/>
              <w:rPr>
                <w:szCs w:val="20"/>
              </w:rPr>
            </w:pPr>
            <w:r>
              <w:rPr>
                <w:szCs w:val="20"/>
              </w:rPr>
              <w:t>Item name</w:t>
            </w:r>
          </w:p>
          <w:p w14:paraId="12DD8DF6" w14:textId="14D47D3B" w:rsidR="0059112A" w:rsidRPr="001001A5" w:rsidRDefault="0059112A" w:rsidP="0059112A">
            <w:pPr>
              <w:pStyle w:val="ListParagraph"/>
              <w:numPr>
                <w:ilvl w:val="1"/>
                <w:numId w:val="28"/>
              </w:numPr>
              <w:spacing w:after="0"/>
              <w:rPr>
                <w:szCs w:val="20"/>
              </w:rPr>
            </w:pPr>
            <w:r>
              <w:rPr>
                <w:szCs w:val="20"/>
              </w:rPr>
              <w:t>Item cost</w:t>
            </w:r>
          </w:p>
        </w:tc>
      </w:tr>
      <w:tr w:rsidR="00DC39F6" w14:paraId="09D5588E" w14:textId="77777777" w:rsidTr="0058176A">
        <w:tc>
          <w:tcPr>
            <w:tcW w:w="9016" w:type="dxa"/>
          </w:tcPr>
          <w:p w14:paraId="1B6842BF" w14:textId="4E366304" w:rsidR="00DC39F6" w:rsidRDefault="00DC39F6" w:rsidP="0058176A">
            <w:r>
              <w:t>Users must upload a document for each invoice entered</w:t>
            </w:r>
          </w:p>
        </w:tc>
      </w:tr>
      <w:tr w:rsidR="001001A5" w14:paraId="2448EA24" w14:textId="77777777" w:rsidTr="0058176A">
        <w:tc>
          <w:tcPr>
            <w:tcW w:w="9016" w:type="dxa"/>
          </w:tcPr>
          <w:p w14:paraId="3642306F" w14:textId="2C5A1632" w:rsidR="001001A5" w:rsidRDefault="001001A5" w:rsidP="0058176A">
            <w:r>
              <w:t>Users should not be allowed to save until all information is entered</w:t>
            </w:r>
            <w:r w:rsidR="00D3700E">
              <w:t xml:space="preserve"> for a specific invoice</w:t>
            </w:r>
          </w:p>
        </w:tc>
      </w:tr>
      <w:tr w:rsidR="00D3700E" w14:paraId="3C4A82B4" w14:textId="77777777" w:rsidTr="0058176A">
        <w:tc>
          <w:tcPr>
            <w:tcW w:w="9016" w:type="dxa"/>
          </w:tcPr>
          <w:p w14:paraId="350FDAD2" w14:textId="1B494AAF" w:rsidR="00D3700E" w:rsidRDefault="00D3700E" w:rsidP="0058176A">
            <w:r>
              <w:t>Users cannot enter invoice dates in the future</w:t>
            </w:r>
          </w:p>
        </w:tc>
      </w:tr>
      <w:tr w:rsidR="001001A5" w14:paraId="7733EDFC" w14:textId="77777777" w:rsidTr="0058176A">
        <w:tc>
          <w:tcPr>
            <w:tcW w:w="9016" w:type="dxa"/>
          </w:tcPr>
          <w:p w14:paraId="6CC9078F" w14:textId="66FC3014" w:rsidR="001001A5" w:rsidRDefault="001001A5" w:rsidP="0058176A">
            <w:r>
              <w:t>Approvers should be allowed to delete invoices that have been entered</w:t>
            </w:r>
          </w:p>
        </w:tc>
      </w:tr>
      <w:tr w:rsidR="001001A5" w14:paraId="16F6A8E3" w14:textId="77777777" w:rsidTr="0058176A">
        <w:tc>
          <w:tcPr>
            <w:tcW w:w="9016" w:type="dxa"/>
          </w:tcPr>
          <w:p w14:paraId="3446B0BA" w14:textId="7AA11899" w:rsidR="001001A5" w:rsidRDefault="001001A5" w:rsidP="0058176A">
            <w:r>
              <w:t>Approvers should be allowed to approve invoices one at a time and in bulk</w:t>
            </w:r>
          </w:p>
        </w:tc>
      </w:tr>
      <w:tr w:rsidR="001001A5" w14:paraId="11128CD2" w14:textId="77777777" w:rsidTr="0058176A">
        <w:tc>
          <w:tcPr>
            <w:tcW w:w="9016" w:type="dxa"/>
          </w:tcPr>
          <w:p w14:paraId="6D37CF24" w14:textId="1DE6DDB6" w:rsidR="001001A5" w:rsidRDefault="001001A5" w:rsidP="0058176A">
            <w:r>
              <w:t>Approvers should be allowed to reject invoices one at a time and in bulk</w:t>
            </w:r>
          </w:p>
        </w:tc>
      </w:tr>
      <w:tr w:rsidR="004242F3" w14:paraId="4BB7C83C" w14:textId="77777777" w:rsidTr="0058176A">
        <w:tc>
          <w:tcPr>
            <w:tcW w:w="9016" w:type="dxa"/>
          </w:tcPr>
          <w:p w14:paraId="45E70BAD" w14:textId="0BFE1765" w:rsidR="004242F3" w:rsidRDefault="004242F3" w:rsidP="0058176A">
            <w:r>
              <w:lastRenderedPageBreak/>
              <w:t>Approvers should be allowed to edit invoice information</w:t>
            </w:r>
          </w:p>
        </w:tc>
      </w:tr>
      <w:tr w:rsidR="0059112A" w14:paraId="649DC97B" w14:textId="77777777" w:rsidTr="0058176A">
        <w:tc>
          <w:tcPr>
            <w:tcW w:w="9016" w:type="dxa"/>
          </w:tcPr>
          <w:p w14:paraId="651152AE" w14:textId="652E2012" w:rsidR="0059112A" w:rsidRDefault="0059112A" w:rsidP="0058176A">
            <w:r>
              <w:t>Approvers should be able to search for invoices from specific customers</w:t>
            </w:r>
          </w:p>
        </w:tc>
      </w:tr>
      <w:tr w:rsidR="0059112A" w14:paraId="389263AD" w14:textId="77777777" w:rsidTr="0058176A">
        <w:tc>
          <w:tcPr>
            <w:tcW w:w="9016" w:type="dxa"/>
          </w:tcPr>
          <w:p w14:paraId="22232014" w14:textId="22329B86" w:rsidR="0059112A" w:rsidRDefault="0059112A" w:rsidP="0058176A">
            <w:r>
              <w:t>Approvers should be able to search for invoices that fall between given invoice amounts</w:t>
            </w:r>
          </w:p>
        </w:tc>
      </w:tr>
      <w:tr w:rsidR="0059112A" w14:paraId="4167BD66" w14:textId="77777777" w:rsidTr="0058176A">
        <w:tc>
          <w:tcPr>
            <w:tcW w:w="9016" w:type="dxa"/>
          </w:tcPr>
          <w:p w14:paraId="31B32A3A" w14:textId="1D45893D" w:rsidR="0059112A" w:rsidRDefault="0059112A" w:rsidP="0058176A">
            <w:r>
              <w:t>Approvers should be able to search for invoices between certain due dates</w:t>
            </w:r>
          </w:p>
        </w:tc>
      </w:tr>
      <w:tr w:rsidR="0059112A" w14:paraId="4AEC4759" w14:textId="77777777" w:rsidTr="0058176A">
        <w:tc>
          <w:tcPr>
            <w:tcW w:w="9016" w:type="dxa"/>
          </w:tcPr>
          <w:p w14:paraId="3BDDE6CE" w14:textId="1A6A54D9" w:rsidR="0059112A" w:rsidRDefault="0059112A" w:rsidP="0058176A">
            <w:r>
              <w:t>Approvers should be able to search for invoices from certain countries</w:t>
            </w:r>
          </w:p>
        </w:tc>
      </w:tr>
      <w:tr w:rsidR="0059112A" w14:paraId="6349F450" w14:textId="77777777" w:rsidTr="0058176A">
        <w:tc>
          <w:tcPr>
            <w:tcW w:w="9016" w:type="dxa"/>
          </w:tcPr>
          <w:p w14:paraId="2677F6F6" w14:textId="6D4D4B06" w:rsidR="0059112A" w:rsidRDefault="0059112A" w:rsidP="0058176A">
            <w:r>
              <w:t>Approvers should be able to search for invoices containing certain products</w:t>
            </w:r>
            <w:bookmarkStart w:id="5" w:name="_GoBack"/>
            <w:bookmarkEnd w:id="5"/>
          </w:p>
        </w:tc>
      </w:tr>
    </w:tbl>
    <w:p w14:paraId="17DABA46" w14:textId="77777777" w:rsidR="001001A5" w:rsidRDefault="001001A5" w:rsidP="00545C6C"/>
    <w:sectPr w:rsidR="001001A5" w:rsidSect="008637F9">
      <w:headerReference w:type="default" r:id="rId8"/>
      <w:pgSz w:w="11906" w:h="16838"/>
      <w:pgMar w:top="184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66EB4" w14:textId="77777777" w:rsidR="005F46EF" w:rsidRDefault="005F46EF" w:rsidP="008637F9">
      <w:pPr>
        <w:spacing w:after="0" w:line="240" w:lineRule="auto"/>
      </w:pPr>
      <w:r>
        <w:separator/>
      </w:r>
    </w:p>
  </w:endnote>
  <w:endnote w:type="continuationSeparator" w:id="0">
    <w:p w14:paraId="4FC83B18" w14:textId="77777777" w:rsidR="005F46EF" w:rsidRDefault="005F46EF" w:rsidP="00863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397F2A" w14:textId="77777777" w:rsidR="005F46EF" w:rsidRDefault="005F46EF" w:rsidP="008637F9">
      <w:pPr>
        <w:spacing w:after="0" w:line="240" w:lineRule="auto"/>
      </w:pPr>
      <w:r>
        <w:separator/>
      </w:r>
    </w:p>
  </w:footnote>
  <w:footnote w:type="continuationSeparator" w:id="0">
    <w:p w14:paraId="24BC0EB0" w14:textId="77777777" w:rsidR="005F46EF" w:rsidRDefault="005F46EF" w:rsidP="00863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EF228" w14:textId="35A2481D" w:rsidR="00875148" w:rsidRDefault="002906D7">
    <w:pPr>
      <w:pStyle w:val="Header"/>
    </w:pPr>
    <w:r>
      <w:rPr>
        <w:noProof/>
        <w:lang w:val="en-US"/>
      </w:rPr>
      <mc:AlternateContent>
        <mc:Choice Requires="wpg">
          <w:drawing>
            <wp:anchor distT="0" distB="0" distL="114300" distR="114300" simplePos="0" relativeHeight="251659264" behindDoc="0" locked="0" layoutInCell="1" allowOverlap="1" wp14:anchorId="2DB54BEA" wp14:editId="1F2E1F82">
              <wp:simplePos x="0" y="0"/>
              <wp:positionH relativeFrom="margin">
                <wp:posOffset>0</wp:posOffset>
              </wp:positionH>
              <wp:positionV relativeFrom="paragraph">
                <wp:posOffset>37465</wp:posOffset>
              </wp:positionV>
              <wp:extent cx="2321560" cy="556260"/>
              <wp:effectExtent l="0" t="38100" r="59690" b="53340"/>
              <wp:wrapNone/>
              <wp:docPr id="614" name="Group 614"/>
              <wp:cNvGraphicFramePr/>
              <a:graphic xmlns:a="http://schemas.openxmlformats.org/drawingml/2006/main">
                <a:graphicData uri="http://schemas.microsoft.com/office/word/2010/wordprocessingGroup">
                  <wpg:wgp>
                    <wpg:cNvGrpSpPr/>
                    <wpg:grpSpPr>
                      <a:xfrm>
                        <a:off x="0" y="0"/>
                        <a:ext cx="2321560" cy="556260"/>
                        <a:chOff x="0" y="0"/>
                        <a:chExt cx="2321560" cy="556260"/>
                      </a:xfrm>
                    </wpg:grpSpPr>
                    <wps:wsp>
                      <wps:cNvPr id="699" name="Freeform 700"/>
                      <wps:cNvSpPr>
                        <a:spLocks/>
                      </wps:cNvSpPr>
                      <wps:spPr bwMode="auto">
                        <a:xfrm>
                          <a:off x="0" y="44450"/>
                          <a:ext cx="2257425" cy="451485"/>
                        </a:xfrm>
                        <a:custGeom>
                          <a:avLst/>
                          <a:gdLst>
                            <a:gd name="T0" fmla="*/ 0 w 2365"/>
                            <a:gd name="T1" fmla="*/ 0 h 474"/>
                            <a:gd name="T2" fmla="*/ 0 w 2365"/>
                            <a:gd name="T3" fmla="*/ 0 h 474"/>
                            <a:gd name="T4" fmla="*/ 0 w 2365"/>
                            <a:gd name="T5" fmla="*/ 474 h 474"/>
                            <a:gd name="T6" fmla="*/ 2113 w 2365"/>
                            <a:gd name="T7" fmla="*/ 474 h 474"/>
                            <a:gd name="T8" fmla="*/ 2365 w 2365"/>
                            <a:gd name="T9" fmla="*/ 0 h 474"/>
                            <a:gd name="T10" fmla="*/ 0 w 2365"/>
                            <a:gd name="T11" fmla="*/ 0 h 474"/>
                          </a:gdLst>
                          <a:ahLst/>
                          <a:cxnLst>
                            <a:cxn ang="0">
                              <a:pos x="T0" y="T1"/>
                            </a:cxn>
                            <a:cxn ang="0">
                              <a:pos x="T2" y="T3"/>
                            </a:cxn>
                            <a:cxn ang="0">
                              <a:pos x="T4" y="T5"/>
                            </a:cxn>
                            <a:cxn ang="0">
                              <a:pos x="T6" y="T7"/>
                            </a:cxn>
                            <a:cxn ang="0">
                              <a:pos x="T8" y="T9"/>
                            </a:cxn>
                            <a:cxn ang="0">
                              <a:pos x="T10" y="T11"/>
                            </a:cxn>
                          </a:cxnLst>
                          <a:rect l="0" t="0" r="r" b="b"/>
                          <a:pathLst>
                            <a:path w="2365" h="474">
                              <a:moveTo>
                                <a:pt x="0" y="0"/>
                              </a:moveTo>
                              <a:lnTo>
                                <a:pt x="0" y="0"/>
                              </a:lnTo>
                              <a:lnTo>
                                <a:pt x="0" y="474"/>
                              </a:lnTo>
                              <a:lnTo>
                                <a:pt x="2113" y="474"/>
                              </a:lnTo>
                              <a:lnTo>
                                <a:pt x="2365" y="0"/>
                              </a:lnTo>
                              <a:lnTo>
                                <a:pt x="0" y="0"/>
                              </a:lnTo>
                              <a:close/>
                            </a:path>
                          </a:pathLst>
                        </a:custGeom>
                        <a:solidFill>
                          <a:srgbClr val="0994DC"/>
                        </a:solidFill>
                        <a:ln w="0">
                          <a:solidFill>
                            <a:srgbClr val="000000"/>
                          </a:solidFill>
                          <a:round/>
                          <a:headEnd/>
                          <a:tailEnd/>
                        </a:ln>
                      </wps:spPr>
                      <wps:bodyPr rot="0" vert="horz" wrap="square" lIns="91440" tIns="45720" rIns="91440" bIns="45720" anchor="t" anchorCtr="0" upright="1">
                        <a:noAutofit/>
                      </wps:bodyPr>
                    </wps:wsp>
                    <wps:wsp>
                      <wps:cNvPr id="701" name="Freeform 702"/>
                      <wps:cNvSpPr>
                        <a:spLocks/>
                      </wps:cNvSpPr>
                      <wps:spPr bwMode="auto">
                        <a:xfrm>
                          <a:off x="2025650" y="0"/>
                          <a:ext cx="295910" cy="556260"/>
                        </a:xfrm>
                        <a:custGeom>
                          <a:avLst/>
                          <a:gdLst>
                            <a:gd name="T0" fmla="*/ 0 w 466"/>
                            <a:gd name="T1" fmla="*/ 876 h 876"/>
                            <a:gd name="T2" fmla="*/ 0 w 466"/>
                            <a:gd name="T3" fmla="*/ 876 h 876"/>
                            <a:gd name="T4" fmla="*/ 466 w 466"/>
                            <a:gd name="T5" fmla="*/ 0 h 876"/>
                            <a:gd name="T6" fmla="*/ 0 w 466"/>
                            <a:gd name="T7" fmla="*/ 876 h 876"/>
                          </a:gdLst>
                          <a:ahLst/>
                          <a:cxnLst>
                            <a:cxn ang="0">
                              <a:pos x="T0" y="T1"/>
                            </a:cxn>
                            <a:cxn ang="0">
                              <a:pos x="T2" y="T3"/>
                            </a:cxn>
                            <a:cxn ang="0">
                              <a:pos x="T4" y="T5"/>
                            </a:cxn>
                            <a:cxn ang="0">
                              <a:pos x="T6" y="T7"/>
                            </a:cxn>
                          </a:cxnLst>
                          <a:rect l="0" t="0" r="r" b="b"/>
                          <a:pathLst>
                            <a:path w="466" h="876">
                              <a:moveTo>
                                <a:pt x="0" y="876"/>
                              </a:moveTo>
                              <a:lnTo>
                                <a:pt x="0" y="876"/>
                              </a:lnTo>
                              <a:lnTo>
                                <a:pt x="466" y="0"/>
                              </a:lnTo>
                              <a:lnTo>
                                <a:pt x="0" y="876"/>
                              </a:lnTo>
                              <a:close/>
                            </a:path>
                          </a:pathLst>
                        </a:custGeom>
                        <a:noFill/>
                        <a:ln w="4">
                          <a:solidFill>
                            <a:srgbClr val="0994D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3"/>
                      <wps:cNvSpPr>
                        <a:spLocks noEditPoints="1"/>
                      </wps:cNvSpPr>
                      <wps:spPr bwMode="auto">
                        <a:xfrm>
                          <a:off x="393700" y="196850"/>
                          <a:ext cx="1295400" cy="149860"/>
                        </a:xfrm>
                        <a:custGeom>
                          <a:avLst/>
                          <a:gdLst>
                            <a:gd name="T0" fmla="*/ 96 w 1357"/>
                            <a:gd name="T1" fmla="*/ 96 h 157"/>
                            <a:gd name="T2" fmla="*/ 108 w 1357"/>
                            <a:gd name="T3" fmla="*/ 47 h 157"/>
                            <a:gd name="T4" fmla="*/ 5 w 1357"/>
                            <a:gd name="T5" fmla="*/ 66 h 157"/>
                            <a:gd name="T6" fmla="*/ 68 w 1357"/>
                            <a:gd name="T7" fmla="*/ 87 h 157"/>
                            <a:gd name="T8" fmla="*/ 145 w 1357"/>
                            <a:gd name="T9" fmla="*/ 145 h 157"/>
                            <a:gd name="T10" fmla="*/ 1357 w 1357"/>
                            <a:gd name="T11" fmla="*/ 132 h 157"/>
                            <a:gd name="T12" fmla="*/ 1351 w 1357"/>
                            <a:gd name="T13" fmla="*/ 50 h 157"/>
                            <a:gd name="T14" fmla="*/ 1292 w 1357"/>
                            <a:gd name="T15" fmla="*/ 46 h 157"/>
                            <a:gd name="T16" fmla="*/ 1214 w 1357"/>
                            <a:gd name="T17" fmla="*/ 46 h 157"/>
                            <a:gd name="T18" fmla="*/ 1259 w 1357"/>
                            <a:gd name="T19" fmla="*/ 57 h 157"/>
                            <a:gd name="T20" fmla="*/ 1287 w 1357"/>
                            <a:gd name="T21" fmla="*/ 142 h 157"/>
                            <a:gd name="T22" fmla="*/ 1319 w 1357"/>
                            <a:gd name="T23" fmla="*/ 84 h 157"/>
                            <a:gd name="T24" fmla="*/ 1134 w 1357"/>
                            <a:gd name="T25" fmla="*/ 63 h 157"/>
                            <a:gd name="T26" fmla="*/ 1153 w 1357"/>
                            <a:gd name="T27" fmla="*/ 77 h 157"/>
                            <a:gd name="T28" fmla="*/ 1125 w 1357"/>
                            <a:gd name="T29" fmla="*/ 130 h 157"/>
                            <a:gd name="T30" fmla="*/ 1129 w 1357"/>
                            <a:gd name="T31" fmla="*/ 145 h 157"/>
                            <a:gd name="T32" fmla="*/ 1147 w 1357"/>
                            <a:gd name="T33" fmla="*/ 42 h 157"/>
                            <a:gd name="T34" fmla="*/ 1083 w 1357"/>
                            <a:gd name="T35" fmla="*/ 63 h 157"/>
                            <a:gd name="T36" fmla="*/ 1060 w 1357"/>
                            <a:gd name="T37" fmla="*/ 137 h 157"/>
                            <a:gd name="T38" fmla="*/ 1030 w 1357"/>
                            <a:gd name="T39" fmla="*/ 116 h 157"/>
                            <a:gd name="T40" fmla="*/ 1055 w 1357"/>
                            <a:gd name="T41" fmla="*/ 60 h 157"/>
                            <a:gd name="T42" fmla="*/ 1083 w 1357"/>
                            <a:gd name="T43" fmla="*/ 63 h 157"/>
                            <a:gd name="T44" fmla="*/ 968 w 1357"/>
                            <a:gd name="T45" fmla="*/ 140 h 157"/>
                            <a:gd name="T46" fmla="*/ 937 w 1357"/>
                            <a:gd name="T47" fmla="*/ 129 h 157"/>
                            <a:gd name="T48" fmla="*/ 895 w 1357"/>
                            <a:gd name="T49" fmla="*/ 55 h 157"/>
                            <a:gd name="T50" fmla="*/ 881 w 1357"/>
                            <a:gd name="T51" fmla="*/ 130 h 157"/>
                            <a:gd name="T52" fmla="*/ 873 w 1357"/>
                            <a:gd name="T53" fmla="*/ 74 h 157"/>
                            <a:gd name="T54" fmla="*/ 932 w 1357"/>
                            <a:gd name="T55" fmla="*/ 79 h 157"/>
                            <a:gd name="T56" fmla="*/ 872 w 1357"/>
                            <a:gd name="T57" fmla="*/ 143 h 157"/>
                            <a:gd name="T58" fmla="*/ 767 w 1357"/>
                            <a:gd name="T59" fmla="*/ 125 h 157"/>
                            <a:gd name="T60" fmla="*/ 772 w 1357"/>
                            <a:gd name="T61" fmla="*/ 51 h 157"/>
                            <a:gd name="T62" fmla="*/ 722 w 1357"/>
                            <a:gd name="T63" fmla="*/ 133 h 157"/>
                            <a:gd name="T64" fmla="*/ 780 w 1357"/>
                            <a:gd name="T65" fmla="*/ 140 h 157"/>
                            <a:gd name="T66" fmla="*/ 808 w 1357"/>
                            <a:gd name="T67" fmla="*/ 119 h 157"/>
                            <a:gd name="T68" fmla="*/ 789 w 1357"/>
                            <a:gd name="T69" fmla="*/ 23 h 157"/>
                            <a:gd name="T70" fmla="*/ 676 w 1357"/>
                            <a:gd name="T71" fmla="*/ 142 h 157"/>
                            <a:gd name="T72" fmla="*/ 690 w 1357"/>
                            <a:gd name="T73" fmla="*/ 118 h 157"/>
                            <a:gd name="T74" fmla="*/ 639 w 1357"/>
                            <a:gd name="T75" fmla="*/ 57 h 157"/>
                            <a:gd name="T76" fmla="*/ 641 w 1357"/>
                            <a:gd name="T77" fmla="*/ 81 h 157"/>
                            <a:gd name="T78" fmla="*/ 653 w 1357"/>
                            <a:gd name="T79" fmla="*/ 125 h 157"/>
                            <a:gd name="T80" fmla="*/ 573 w 1357"/>
                            <a:gd name="T81" fmla="*/ 31 h 157"/>
                            <a:gd name="T82" fmla="*/ 559 w 1357"/>
                            <a:gd name="T83" fmla="*/ 5 h 157"/>
                            <a:gd name="T84" fmla="*/ 576 w 1357"/>
                            <a:gd name="T85" fmla="*/ 98 h 157"/>
                            <a:gd name="T86" fmla="*/ 541 w 1357"/>
                            <a:gd name="T87" fmla="*/ 135 h 157"/>
                            <a:gd name="T88" fmla="*/ 512 w 1357"/>
                            <a:gd name="T89" fmla="*/ 116 h 157"/>
                            <a:gd name="T90" fmla="*/ 475 w 1357"/>
                            <a:gd name="T91" fmla="*/ 123 h 157"/>
                            <a:gd name="T92" fmla="*/ 432 w 1357"/>
                            <a:gd name="T93" fmla="*/ 16 h 157"/>
                            <a:gd name="T94" fmla="*/ 467 w 1357"/>
                            <a:gd name="T95" fmla="*/ 4 h 157"/>
                            <a:gd name="T96" fmla="*/ 459 w 1357"/>
                            <a:gd name="T97" fmla="*/ 127 h 157"/>
                            <a:gd name="T98" fmla="*/ 421 w 1357"/>
                            <a:gd name="T99" fmla="*/ 78 h 157"/>
                            <a:gd name="T100" fmla="*/ 390 w 1357"/>
                            <a:gd name="T101" fmla="*/ 116 h 157"/>
                            <a:gd name="T102" fmla="*/ 399 w 1357"/>
                            <a:gd name="T103" fmla="*/ 66 h 157"/>
                            <a:gd name="T104" fmla="*/ 354 w 1357"/>
                            <a:gd name="T105" fmla="*/ 9 h 157"/>
                            <a:gd name="T106" fmla="*/ 342 w 1357"/>
                            <a:gd name="T107" fmla="*/ 73 h 157"/>
                            <a:gd name="T108" fmla="*/ 357 w 1357"/>
                            <a:gd name="T109" fmla="*/ 99 h 157"/>
                            <a:gd name="T110" fmla="*/ 388 w 1357"/>
                            <a:gd name="T111" fmla="*/ 138 h 157"/>
                            <a:gd name="T112" fmla="*/ 280 w 1357"/>
                            <a:gd name="T113" fmla="*/ 109 h 157"/>
                            <a:gd name="T114" fmla="*/ 180 w 1357"/>
                            <a:gd name="T115" fmla="*/ 92 h 157"/>
                            <a:gd name="T116" fmla="*/ 284 w 1357"/>
                            <a:gd name="T117" fmla="*/ 15 h 157"/>
                            <a:gd name="T118" fmla="*/ 263 w 1357"/>
                            <a:gd name="T119" fmla="*/ 43 h 157"/>
                            <a:gd name="T120" fmla="*/ 232 w 1357"/>
                            <a:gd name="T121" fmla="*/ 42 h 157"/>
                            <a:gd name="T122" fmla="*/ 275 w 1357"/>
                            <a:gd name="T123" fmla="*/ 98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357" h="157">
                              <a:moveTo>
                                <a:pt x="144" y="128"/>
                              </a:moveTo>
                              <a:lnTo>
                                <a:pt x="144" y="128"/>
                              </a:lnTo>
                              <a:lnTo>
                                <a:pt x="113" y="98"/>
                              </a:lnTo>
                              <a:cubicBezTo>
                                <a:pt x="108" y="92"/>
                                <a:pt x="100" y="92"/>
                                <a:pt x="96" y="96"/>
                              </a:cubicBezTo>
                              <a:lnTo>
                                <a:pt x="96" y="96"/>
                              </a:lnTo>
                              <a:lnTo>
                                <a:pt x="77" y="78"/>
                              </a:lnTo>
                              <a:lnTo>
                                <a:pt x="93" y="62"/>
                              </a:lnTo>
                              <a:cubicBezTo>
                                <a:pt x="97" y="66"/>
                                <a:pt x="104" y="66"/>
                                <a:pt x="108" y="62"/>
                              </a:cubicBezTo>
                              <a:cubicBezTo>
                                <a:pt x="112" y="58"/>
                                <a:pt x="112" y="51"/>
                                <a:pt x="108" y="47"/>
                              </a:cubicBezTo>
                              <a:lnTo>
                                <a:pt x="73" y="11"/>
                              </a:lnTo>
                              <a:cubicBezTo>
                                <a:pt x="69" y="8"/>
                                <a:pt x="62" y="8"/>
                                <a:pt x="58" y="12"/>
                              </a:cubicBezTo>
                              <a:cubicBezTo>
                                <a:pt x="54" y="16"/>
                                <a:pt x="54" y="21"/>
                                <a:pt x="57" y="26"/>
                              </a:cubicBezTo>
                              <a:lnTo>
                                <a:pt x="19" y="65"/>
                              </a:lnTo>
                              <a:cubicBezTo>
                                <a:pt x="15" y="61"/>
                                <a:pt x="9" y="62"/>
                                <a:pt x="5" y="66"/>
                              </a:cubicBezTo>
                              <a:cubicBezTo>
                                <a:pt x="0" y="70"/>
                                <a:pt x="0" y="76"/>
                                <a:pt x="4" y="80"/>
                              </a:cubicBezTo>
                              <a:lnTo>
                                <a:pt x="40" y="116"/>
                              </a:lnTo>
                              <a:cubicBezTo>
                                <a:pt x="44" y="120"/>
                                <a:pt x="50" y="120"/>
                                <a:pt x="54" y="116"/>
                              </a:cubicBezTo>
                              <a:cubicBezTo>
                                <a:pt x="58" y="112"/>
                                <a:pt x="59" y="105"/>
                                <a:pt x="55" y="101"/>
                              </a:cubicBezTo>
                              <a:lnTo>
                                <a:pt x="68" y="87"/>
                              </a:lnTo>
                              <a:lnTo>
                                <a:pt x="87" y="105"/>
                              </a:lnTo>
                              <a:cubicBezTo>
                                <a:pt x="84" y="109"/>
                                <a:pt x="85" y="116"/>
                                <a:pt x="89" y="121"/>
                              </a:cubicBezTo>
                              <a:lnTo>
                                <a:pt x="120" y="152"/>
                              </a:lnTo>
                              <a:cubicBezTo>
                                <a:pt x="126" y="157"/>
                                <a:pt x="133" y="157"/>
                                <a:pt x="137" y="153"/>
                              </a:cubicBezTo>
                              <a:lnTo>
                                <a:pt x="145" y="145"/>
                              </a:lnTo>
                              <a:cubicBezTo>
                                <a:pt x="150" y="141"/>
                                <a:pt x="149" y="133"/>
                                <a:pt x="144" y="128"/>
                              </a:cubicBezTo>
                              <a:close/>
                              <a:moveTo>
                                <a:pt x="1334" y="146"/>
                              </a:moveTo>
                              <a:lnTo>
                                <a:pt x="1334" y="146"/>
                              </a:lnTo>
                              <a:cubicBezTo>
                                <a:pt x="1339" y="146"/>
                                <a:pt x="1344" y="145"/>
                                <a:pt x="1349" y="142"/>
                              </a:cubicBezTo>
                              <a:cubicBezTo>
                                <a:pt x="1353" y="140"/>
                                <a:pt x="1356" y="136"/>
                                <a:pt x="1357" y="132"/>
                              </a:cubicBezTo>
                              <a:cubicBezTo>
                                <a:pt x="1355" y="132"/>
                                <a:pt x="1352" y="131"/>
                                <a:pt x="1351" y="129"/>
                              </a:cubicBezTo>
                              <a:cubicBezTo>
                                <a:pt x="1349" y="127"/>
                                <a:pt x="1348" y="125"/>
                                <a:pt x="1348" y="122"/>
                              </a:cubicBezTo>
                              <a:cubicBezTo>
                                <a:pt x="1348" y="119"/>
                                <a:pt x="1349" y="113"/>
                                <a:pt x="1351" y="105"/>
                              </a:cubicBezTo>
                              <a:cubicBezTo>
                                <a:pt x="1354" y="89"/>
                                <a:pt x="1356" y="77"/>
                                <a:pt x="1356" y="69"/>
                              </a:cubicBezTo>
                              <a:cubicBezTo>
                                <a:pt x="1356" y="61"/>
                                <a:pt x="1355" y="55"/>
                                <a:pt x="1351" y="50"/>
                              </a:cubicBezTo>
                              <a:cubicBezTo>
                                <a:pt x="1349" y="48"/>
                                <a:pt x="1347" y="46"/>
                                <a:pt x="1343" y="45"/>
                              </a:cubicBezTo>
                              <a:cubicBezTo>
                                <a:pt x="1340" y="43"/>
                                <a:pt x="1335" y="43"/>
                                <a:pt x="1328" y="42"/>
                              </a:cubicBezTo>
                              <a:cubicBezTo>
                                <a:pt x="1322" y="42"/>
                                <a:pt x="1316" y="44"/>
                                <a:pt x="1310" y="46"/>
                              </a:cubicBezTo>
                              <a:cubicBezTo>
                                <a:pt x="1305" y="49"/>
                                <a:pt x="1301" y="52"/>
                                <a:pt x="1299" y="57"/>
                              </a:cubicBezTo>
                              <a:cubicBezTo>
                                <a:pt x="1298" y="52"/>
                                <a:pt x="1295" y="49"/>
                                <a:pt x="1292" y="46"/>
                              </a:cubicBezTo>
                              <a:cubicBezTo>
                                <a:pt x="1288" y="44"/>
                                <a:pt x="1284" y="42"/>
                                <a:pt x="1278" y="42"/>
                              </a:cubicBezTo>
                              <a:cubicBezTo>
                                <a:pt x="1269" y="42"/>
                                <a:pt x="1261" y="44"/>
                                <a:pt x="1255" y="47"/>
                              </a:cubicBezTo>
                              <a:cubicBezTo>
                                <a:pt x="1249" y="49"/>
                                <a:pt x="1245" y="54"/>
                                <a:pt x="1241" y="61"/>
                              </a:cubicBezTo>
                              <a:lnTo>
                                <a:pt x="1245" y="42"/>
                              </a:lnTo>
                              <a:lnTo>
                                <a:pt x="1214" y="46"/>
                              </a:lnTo>
                              <a:lnTo>
                                <a:pt x="1194" y="145"/>
                              </a:lnTo>
                              <a:lnTo>
                                <a:pt x="1231" y="141"/>
                              </a:lnTo>
                              <a:lnTo>
                                <a:pt x="1243" y="82"/>
                              </a:lnTo>
                              <a:cubicBezTo>
                                <a:pt x="1244" y="74"/>
                                <a:pt x="1247" y="67"/>
                                <a:pt x="1250" y="63"/>
                              </a:cubicBezTo>
                              <a:cubicBezTo>
                                <a:pt x="1253" y="59"/>
                                <a:pt x="1256" y="57"/>
                                <a:pt x="1259" y="57"/>
                              </a:cubicBezTo>
                              <a:cubicBezTo>
                                <a:pt x="1263" y="57"/>
                                <a:pt x="1265" y="59"/>
                                <a:pt x="1265" y="65"/>
                              </a:cubicBezTo>
                              <a:cubicBezTo>
                                <a:pt x="1265" y="66"/>
                                <a:pt x="1265" y="70"/>
                                <a:pt x="1264" y="76"/>
                              </a:cubicBezTo>
                              <a:cubicBezTo>
                                <a:pt x="1263" y="83"/>
                                <a:pt x="1262" y="89"/>
                                <a:pt x="1261" y="94"/>
                              </a:cubicBezTo>
                              <a:lnTo>
                                <a:pt x="1250" y="145"/>
                              </a:lnTo>
                              <a:lnTo>
                                <a:pt x="1287" y="142"/>
                              </a:lnTo>
                              <a:lnTo>
                                <a:pt x="1299" y="83"/>
                              </a:lnTo>
                              <a:cubicBezTo>
                                <a:pt x="1300" y="74"/>
                                <a:pt x="1302" y="68"/>
                                <a:pt x="1305" y="63"/>
                              </a:cubicBezTo>
                              <a:cubicBezTo>
                                <a:pt x="1308" y="59"/>
                                <a:pt x="1312" y="57"/>
                                <a:pt x="1315" y="57"/>
                              </a:cubicBezTo>
                              <a:cubicBezTo>
                                <a:pt x="1319" y="57"/>
                                <a:pt x="1322" y="60"/>
                                <a:pt x="1322" y="66"/>
                              </a:cubicBezTo>
                              <a:cubicBezTo>
                                <a:pt x="1322" y="69"/>
                                <a:pt x="1321" y="75"/>
                                <a:pt x="1319" y="84"/>
                              </a:cubicBezTo>
                              <a:cubicBezTo>
                                <a:pt x="1318" y="88"/>
                                <a:pt x="1317" y="95"/>
                                <a:pt x="1315" y="105"/>
                              </a:cubicBezTo>
                              <a:cubicBezTo>
                                <a:pt x="1312" y="115"/>
                                <a:pt x="1311" y="123"/>
                                <a:pt x="1311" y="128"/>
                              </a:cubicBezTo>
                              <a:cubicBezTo>
                                <a:pt x="1311" y="140"/>
                                <a:pt x="1319" y="146"/>
                                <a:pt x="1334" y="146"/>
                              </a:cubicBezTo>
                              <a:close/>
                              <a:moveTo>
                                <a:pt x="1134" y="63"/>
                              </a:moveTo>
                              <a:lnTo>
                                <a:pt x="1134" y="63"/>
                              </a:lnTo>
                              <a:cubicBezTo>
                                <a:pt x="1135" y="60"/>
                                <a:pt x="1137" y="57"/>
                                <a:pt x="1139" y="55"/>
                              </a:cubicBezTo>
                              <a:cubicBezTo>
                                <a:pt x="1141" y="54"/>
                                <a:pt x="1143" y="53"/>
                                <a:pt x="1146" y="53"/>
                              </a:cubicBezTo>
                              <a:cubicBezTo>
                                <a:pt x="1149" y="53"/>
                                <a:pt x="1151" y="54"/>
                                <a:pt x="1152" y="56"/>
                              </a:cubicBezTo>
                              <a:cubicBezTo>
                                <a:pt x="1153" y="58"/>
                                <a:pt x="1153" y="61"/>
                                <a:pt x="1153" y="65"/>
                              </a:cubicBezTo>
                              <a:cubicBezTo>
                                <a:pt x="1153" y="68"/>
                                <a:pt x="1153" y="72"/>
                                <a:pt x="1153" y="77"/>
                              </a:cubicBezTo>
                              <a:cubicBezTo>
                                <a:pt x="1153" y="81"/>
                                <a:pt x="1152" y="89"/>
                                <a:pt x="1149" y="100"/>
                              </a:cubicBezTo>
                              <a:cubicBezTo>
                                <a:pt x="1147" y="111"/>
                                <a:pt x="1145" y="119"/>
                                <a:pt x="1143" y="124"/>
                              </a:cubicBezTo>
                              <a:cubicBezTo>
                                <a:pt x="1141" y="128"/>
                                <a:pt x="1140" y="130"/>
                                <a:pt x="1138" y="131"/>
                              </a:cubicBezTo>
                              <a:cubicBezTo>
                                <a:pt x="1136" y="133"/>
                                <a:pt x="1134" y="133"/>
                                <a:pt x="1131" y="133"/>
                              </a:cubicBezTo>
                              <a:cubicBezTo>
                                <a:pt x="1128" y="133"/>
                                <a:pt x="1126" y="132"/>
                                <a:pt x="1125" y="130"/>
                              </a:cubicBezTo>
                              <a:cubicBezTo>
                                <a:pt x="1124" y="128"/>
                                <a:pt x="1123" y="125"/>
                                <a:pt x="1123" y="122"/>
                              </a:cubicBezTo>
                              <a:cubicBezTo>
                                <a:pt x="1123" y="112"/>
                                <a:pt x="1124" y="103"/>
                                <a:pt x="1126" y="95"/>
                              </a:cubicBezTo>
                              <a:cubicBezTo>
                                <a:pt x="1127" y="87"/>
                                <a:pt x="1129" y="81"/>
                                <a:pt x="1130" y="76"/>
                              </a:cubicBezTo>
                              <a:cubicBezTo>
                                <a:pt x="1131" y="71"/>
                                <a:pt x="1132" y="66"/>
                                <a:pt x="1134" y="63"/>
                              </a:cubicBezTo>
                              <a:close/>
                              <a:moveTo>
                                <a:pt x="1129" y="145"/>
                              </a:moveTo>
                              <a:lnTo>
                                <a:pt x="1129" y="145"/>
                              </a:lnTo>
                              <a:cubicBezTo>
                                <a:pt x="1147" y="145"/>
                                <a:pt x="1161" y="139"/>
                                <a:pt x="1171" y="128"/>
                              </a:cubicBezTo>
                              <a:cubicBezTo>
                                <a:pt x="1182" y="116"/>
                                <a:pt x="1188" y="100"/>
                                <a:pt x="1188" y="80"/>
                              </a:cubicBezTo>
                              <a:cubicBezTo>
                                <a:pt x="1188" y="67"/>
                                <a:pt x="1185" y="57"/>
                                <a:pt x="1178" y="51"/>
                              </a:cubicBezTo>
                              <a:cubicBezTo>
                                <a:pt x="1171" y="45"/>
                                <a:pt x="1161" y="42"/>
                                <a:pt x="1147" y="42"/>
                              </a:cubicBezTo>
                              <a:cubicBezTo>
                                <a:pt x="1129" y="41"/>
                                <a:pt x="1114" y="48"/>
                                <a:pt x="1103" y="60"/>
                              </a:cubicBezTo>
                              <a:cubicBezTo>
                                <a:pt x="1093" y="72"/>
                                <a:pt x="1088" y="87"/>
                                <a:pt x="1088" y="106"/>
                              </a:cubicBezTo>
                              <a:cubicBezTo>
                                <a:pt x="1087" y="132"/>
                                <a:pt x="1101" y="145"/>
                                <a:pt x="1129" y="145"/>
                              </a:cubicBezTo>
                              <a:close/>
                              <a:moveTo>
                                <a:pt x="1083" y="63"/>
                              </a:moveTo>
                              <a:lnTo>
                                <a:pt x="1083" y="63"/>
                              </a:lnTo>
                              <a:cubicBezTo>
                                <a:pt x="1083" y="48"/>
                                <a:pt x="1073" y="41"/>
                                <a:pt x="1053" y="41"/>
                              </a:cubicBezTo>
                              <a:cubicBezTo>
                                <a:pt x="1034" y="41"/>
                                <a:pt x="1018" y="46"/>
                                <a:pt x="1008" y="57"/>
                              </a:cubicBezTo>
                              <a:cubicBezTo>
                                <a:pt x="996" y="69"/>
                                <a:pt x="991" y="84"/>
                                <a:pt x="991" y="104"/>
                              </a:cubicBezTo>
                              <a:cubicBezTo>
                                <a:pt x="991" y="131"/>
                                <a:pt x="1003" y="144"/>
                                <a:pt x="1029" y="144"/>
                              </a:cubicBezTo>
                              <a:cubicBezTo>
                                <a:pt x="1041" y="144"/>
                                <a:pt x="1052" y="142"/>
                                <a:pt x="1060" y="137"/>
                              </a:cubicBezTo>
                              <a:cubicBezTo>
                                <a:pt x="1068" y="133"/>
                                <a:pt x="1072" y="127"/>
                                <a:pt x="1072" y="120"/>
                              </a:cubicBezTo>
                              <a:cubicBezTo>
                                <a:pt x="1072" y="113"/>
                                <a:pt x="1069" y="108"/>
                                <a:pt x="1064" y="106"/>
                              </a:cubicBezTo>
                              <a:cubicBezTo>
                                <a:pt x="1064" y="108"/>
                                <a:pt x="1062" y="110"/>
                                <a:pt x="1061" y="112"/>
                              </a:cubicBezTo>
                              <a:cubicBezTo>
                                <a:pt x="1055" y="118"/>
                                <a:pt x="1048" y="121"/>
                                <a:pt x="1041" y="121"/>
                              </a:cubicBezTo>
                              <a:cubicBezTo>
                                <a:pt x="1036" y="121"/>
                                <a:pt x="1032" y="119"/>
                                <a:pt x="1030" y="116"/>
                              </a:cubicBezTo>
                              <a:cubicBezTo>
                                <a:pt x="1027" y="113"/>
                                <a:pt x="1026" y="109"/>
                                <a:pt x="1026" y="103"/>
                              </a:cubicBezTo>
                              <a:cubicBezTo>
                                <a:pt x="1026" y="91"/>
                                <a:pt x="1029" y="80"/>
                                <a:pt x="1034" y="69"/>
                              </a:cubicBezTo>
                              <a:cubicBezTo>
                                <a:pt x="1037" y="64"/>
                                <a:pt x="1039" y="60"/>
                                <a:pt x="1042" y="57"/>
                              </a:cubicBezTo>
                              <a:cubicBezTo>
                                <a:pt x="1045" y="54"/>
                                <a:pt x="1048" y="52"/>
                                <a:pt x="1050" y="52"/>
                              </a:cubicBezTo>
                              <a:cubicBezTo>
                                <a:pt x="1054" y="52"/>
                                <a:pt x="1056" y="55"/>
                                <a:pt x="1055" y="60"/>
                              </a:cubicBezTo>
                              <a:cubicBezTo>
                                <a:pt x="1055" y="61"/>
                                <a:pt x="1055" y="64"/>
                                <a:pt x="1055" y="68"/>
                              </a:cubicBezTo>
                              <a:cubicBezTo>
                                <a:pt x="1054" y="72"/>
                                <a:pt x="1053" y="76"/>
                                <a:pt x="1052" y="79"/>
                              </a:cubicBezTo>
                              <a:cubicBezTo>
                                <a:pt x="1054" y="80"/>
                                <a:pt x="1056" y="80"/>
                                <a:pt x="1059" y="80"/>
                              </a:cubicBezTo>
                              <a:cubicBezTo>
                                <a:pt x="1066" y="80"/>
                                <a:pt x="1072" y="79"/>
                                <a:pt x="1076" y="75"/>
                              </a:cubicBezTo>
                              <a:cubicBezTo>
                                <a:pt x="1081" y="72"/>
                                <a:pt x="1083" y="68"/>
                                <a:pt x="1083" y="63"/>
                              </a:cubicBezTo>
                              <a:close/>
                              <a:moveTo>
                                <a:pt x="937" y="129"/>
                              </a:moveTo>
                              <a:lnTo>
                                <a:pt x="937" y="129"/>
                              </a:lnTo>
                              <a:cubicBezTo>
                                <a:pt x="937" y="134"/>
                                <a:pt x="938" y="137"/>
                                <a:pt x="942" y="140"/>
                              </a:cubicBezTo>
                              <a:cubicBezTo>
                                <a:pt x="945" y="142"/>
                                <a:pt x="949" y="144"/>
                                <a:pt x="954" y="144"/>
                              </a:cubicBezTo>
                              <a:cubicBezTo>
                                <a:pt x="960" y="144"/>
                                <a:pt x="964" y="143"/>
                                <a:pt x="968" y="140"/>
                              </a:cubicBezTo>
                              <a:cubicBezTo>
                                <a:pt x="971" y="137"/>
                                <a:pt x="973" y="134"/>
                                <a:pt x="973" y="129"/>
                              </a:cubicBezTo>
                              <a:cubicBezTo>
                                <a:pt x="973" y="124"/>
                                <a:pt x="972" y="121"/>
                                <a:pt x="968" y="118"/>
                              </a:cubicBezTo>
                              <a:cubicBezTo>
                                <a:pt x="965" y="115"/>
                                <a:pt x="961" y="114"/>
                                <a:pt x="956" y="114"/>
                              </a:cubicBezTo>
                              <a:cubicBezTo>
                                <a:pt x="951" y="114"/>
                                <a:pt x="946" y="115"/>
                                <a:pt x="942" y="118"/>
                              </a:cubicBezTo>
                              <a:cubicBezTo>
                                <a:pt x="939" y="120"/>
                                <a:pt x="937" y="124"/>
                                <a:pt x="937" y="129"/>
                              </a:cubicBezTo>
                              <a:close/>
                              <a:moveTo>
                                <a:pt x="878" y="62"/>
                              </a:moveTo>
                              <a:lnTo>
                                <a:pt x="878" y="62"/>
                              </a:lnTo>
                              <a:cubicBezTo>
                                <a:pt x="879" y="58"/>
                                <a:pt x="881" y="56"/>
                                <a:pt x="883" y="54"/>
                              </a:cubicBezTo>
                              <a:cubicBezTo>
                                <a:pt x="885" y="52"/>
                                <a:pt x="887" y="51"/>
                                <a:pt x="890" y="51"/>
                              </a:cubicBezTo>
                              <a:cubicBezTo>
                                <a:pt x="893" y="51"/>
                                <a:pt x="894" y="53"/>
                                <a:pt x="895" y="55"/>
                              </a:cubicBezTo>
                              <a:cubicBezTo>
                                <a:pt x="896" y="57"/>
                                <a:pt x="897" y="60"/>
                                <a:pt x="897" y="63"/>
                              </a:cubicBezTo>
                              <a:cubicBezTo>
                                <a:pt x="897" y="67"/>
                                <a:pt x="897" y="71"/>
                                <a:pt x="897" y="76"/>
                              </a:cubicBezTo>
                              <a:cubicBezTo>
                                <a:pt x="896" y="80"/>
                                <a:pt x="895" y="88"/>
                                <a:pt x="893" y="99"/>
                              </a:cubicBezTo>
                              <a:cubicBezTo>
                                <a:pt x="891" y="109"/>
                                <a:pt x="889" y="117"/>
                                <a:pt x="886" y="123"/>
                              </a:cubicBezTo>
                              <a:cubicBezTo>
                                <a:pt x="885" y="126"/>
                                <a:pt x="883" y="129"/>
                                <a:pt x="881" y="130"/>
                              </a:cubicBezTo>
                              <a:cubicBezTo>
                                <a:pt x="880" y="131"/>
                                <a:pt x="877" y="132"/>
                                <a:pt x="874" y="132"/>
                              </a:cubicBezTo>
                              <a:cubicBezTo>
                                <a:pt x="872" y="132"/>
                                <a:pt x="870" y="131"/>
                                <a:pt x="869" y="129"/>
                              </a:cubicBezTo>
                              <a:cubicBezTo>
                                <a:pt x="867" y="127"/>
                                <a:pt x="867" y="124"/>
                                <a:pt x="867" y="121"/>
                              </a:cubicBezTo>
                              <a:cubicBezTo>
                                <a:pt x="867" y="111"/>
                                <a:pt x="868" y="102"/>
                                <a:pt x="869" y="94"/>
                              </a:cubicBezTo>
                              <a:cubicBezTo>
                                <a:pt x="871" y="86"/>
                                <a:pt x="872" y="79"/>
                                <a:pt x="873" y="74"/>
                              </a:cubicBezTo>
                              <a:cubicBezTo>
                                <a:pt x="875" y="69"/>
                                <a:pt x="876" y="65"/>
                                <a:pt x="878" y="62"/>
                              </a:cubicBezTo>
                              <a:close/>
                              <a:moveTo>
                                <a:pt x="872" y="143"/>
                              </a:moveTo>
                              <a:lnTo>
                                <a:pt x="872" y="143"/>
                              </a:lnTo>
                              <a:cubicBezTo>
                                <a:pt x="890" y="143"/>
                                <a:pt x="905" y="138"/>
                                <a:pt x="915" y="126"/>
                              </a:cubicBezTo>
                              <a:cubicBezTo>
                                <a:pt x="926" y="115"/>
                                <a:pt x="931" y="99"/>
                                <a:pt x="932" y="79"/>
                              </a:cubicBezTo>
                              <a:cubicBezTo>
                                <a:pt x="932" y="66"/>
                                <a:pt x="928" y="56"/>
                                <a:pt x="921" y="50"/>
                              </a:cubicBezTo>
                              <a:cubicBezTo>
                                <a:pt x="915" y="43"/>
                                <a:pt x="904" y="40"/>
                                <a:pt x="891" y="40"/>
                              </a:cubicBezTo>
                              <a:cubicBezTo>
                                <a:pt x="872" y="40"/>
                                <a:pt x="857" y="46"/>
                                <a:pt x="847" y="59"/>
                              </a:cubicBezTo>
                              <a:cubicBezTo>
                                <a:pt x="836" y="71"/>
                                <a:pt x="831" y="86"/>
                                <a:pt x="831" y="104"/>
                              </a:cubicBezTo>
                              <a:cubicBezTo>
                                <a:pt x="831" y="130"/>
                                <a:pt x="845" y="143"/>
                                <a:pt x="872" y="143"/>
                              </a:cubicBezTo>
                              <a:close/>
                              <a:moveTo>
                                <a:pt x="772" y="51"/>
                              </a:moveTo>
                              <a:lnTo>
                                <a:pt x="772" y="51"/>
                              </a:lnTo>
                              <a:cubicBezTo>
                                <a:pt x="777" y="51"/>
                                <a:pt x="781" y="52"/>
                                <a:pt x="783" y="54"/>
                              </a:cubicBezTo>
                              <a:lnTo>
                                <a:pt x="773" y="109"/>
                              </a:lnTo>
                              <a:cubicBezTo>
                                <a:pt x="772" y="116"/>
                                <a:pt x="770" y="121"/>
                                <a:pt x="767" y="125"/>
                              </a:cubicBezTo>
                              <a:cubicBezTo>
                                <a:pt x="764" y="129"/>
                                <a:pt x="761" y="131"/>
                                <a:pt x="757" y="131"/>
                              </a:cubicBezTo>
                              <a:cubicBezTo>
                                <a:pt x="752" y="131"/>
                                <a:pt x="750" y="127"/>
                                <a:pt x="750" y="120"/>
                              </a:cubicBezTo>
                              <a:cubicBezTo>
                                <a:pt x="750" y="109"/>
                                <a:pt x="751" y="97"/>
                                <a:pt x="754" y="84"/>
                              </a:cubicBezTo>
                              <a:cubicBezTo>
                                <a:pt x="757" y="72"/>
                                <a:pt x="759" y="63"/>
                                <a:pt x="762" y="58"/>
                              </a:cubicBezTo>
                              <a:cubicBezTo>
                                <a:pt x="764" y="53"/>
                                <a:pt x="768" y="51"/>
                                <a:pt x="772" y="51"/>
                              </a:cubicBezTo>
                              <a:close/>
                              <a:moveTo>
                                <a:pt x="774" y="40"/>
                              </a:moveTo>
                              <a:lnTo>
                                <a:pt x="774" y="40"/>
                              </a:lnTo>
                              <a:cubicBezTo>
                                <a:pt x="756" y="40"/>
                                <a:pt x="742" y="45"/>
                                <a:pt x="731" y="57"/>
                              </a:cubicBezTo>
                              <a:cubicBezTo>
                                <a:pt x="720" y="68"/>
                                <a:pt x="714" y="83"/>
                                <a:pt x="714" y="102"/>
                              </a:cubicBezTo>
                              <a:cubicBezTo>
                                <a:pt x="714" y="116"/>
                                <a:pt x="717" y="127"/>
                                <a:pt x="722" y="133"/>
                              </a:cubicBezTo>
                              <a:cubicBezTo>
                                <a:pt x="725" y="136"/>
                                <a:pt x="729" y="139"/>
                                <a:pt x="734" y="140"/>
                              </a:cubicBezTo>
                              <a:cubicBezTo>
                                <a:pt x="739" y="142"/>
                                <a:pt x="744" y="143"/>
                                <a:pt x="750" y="143"/>
                              </a:cubicBezTo>
                              <a:cubicBezTo>
                                <a:pt x="756" y="143"/>
                                <a:pt x="761" y="142"/>
                                <a:pt x="765" y="140"/>
                              </a:cubicBezTo>
                              <a:cubicBezTo>
                                <a:pt x="769" y="138"/>
                                <a:pt x="772" y="135"/>
                                <a:pt x="774" y="132"/>
                              </a:cubicBezTo>
                              <a:cubicBezTo>
                                <a:pt x="775" y="135"/>
                                <a:pt x="777" y="138"/>
                                <a:pt x="780" y="140"/>
                              </a:cubicBezTo>
                              <a:cubicBezTo>
                                <a:pt x="784" y="142"/>
                                <a:pt x="787" y="143"/>
                                <a:pt x="791" y="143"/>
                              </a:cubicBezTo>
                              <a:cubicBezTo>
                                <a:pt x="794" y="143"/>
                                <a:pt x="798" y="143"/>
                                <a:pt x="800" y="142"/>
                              </a:cubicBezTo>
                              <a:cubicBezTo>
                                <a:pt x="808" y="139"/>
                                <a:pt x="813" y="135"/>
                                <a:pt x="816" y="129"/>
                              </a:cubicBezTo>
                              <a:cubicBezTo>
                                <a:pt x="813" y="129"/>
                                <a:pt x="811" y="128"/>
                                <a:pt x="810" y="126"/>
                              </a:cubicBezTo>
                              <a:cubicBezTo>
                                <a:pt x="809" y="124"/>
                                <a:pt x="808" y="122"/>
                                <a:pt x="808" y="119"/>
                              </a:cubicBezTo>
                              <a:lnTo>
                                <a:pt x="808" y="116"/>
                              </a:lnTo>
                              <a:cubicBezTo>
                                <a:pt x="808" y="115"/>
                                <a:pt x="808" y="114"/>
                                <a:pt x="808" y="113"/>
                              </a:cubicBezTo>
                              <a:lnTo>
                                <a:pt x="830" y="4"/>
                              </a:lnTo>
                              <a:lnTo>
                                <a:pt x="792" y="8"/>
                              </a:lnTo>
                              <a:lnTo>
                                <a:pt x="789" y="23"/>
                              </a:lnTo>
                              <a:cubicBezTo>
                                <a:pt x="788" y="27"/>
                                <a:pt x="788" y="30"/>
                                <a:pt x="787" y="33"/>
                              </a:cubicBezTo>
                              <a:lnTo>
                                <a:pt x="786" y="38"/>
                              </a:lnTo>
                              <a:cubicBezTo>
                                <a:pt x="786" y="40"/>
                                <a:pt x="786" y="41"/>
                                <a:pt x="786" y="41"/>
                              </a:cubicBezTo>
                              <a:cubicBezTo>
                                <a:pt x="782" y="40"/>
                                <a:pt x="778" y="40"/>
                                <a:pt x="774" y="40"/>
                              </a:cubicBezTo>
                              <a:close/>
                              <a:moveTo>
                                <a:pt x="676" y="142"/>
                              </a:moveTo>
                              <a:lnTo>
                                <a:pt x="676" y="142"/>
                              </a:lnTo>
                              <a:cubicBezTo>
                                <a:pt x="681" y="142"/>
                                <a:pt x="686" y="141"/>
                                <a:pt x="691" y="139"/>
                              </a:cubicBezTo>
                              <a:cubicBezTo>
                                <a:pt x="695" y="136"/>
                                <a:pt x="698" y="133"/>
                                <a:pt x="699" y="129"/>
                              </a:cubicBezTo>
                              <a:cubicBezTo>
                                <a:pt x="697" y="128"/>
                                <a:pt x="695" y="127"/>
                                <a:pt x="693" y="126"/>
                              </a:cubicBezTo>
                              <a:cubicBezTo>
                                <a:pt x="691" y="124"/>
                                <a:pt x="690" y="121"/>
                                <a:pt x="690" y="118"/>
                              </a:cubicBezTo>
                              <a:cubicBezTo>
                                <a:pt x="690" y="115"/>
                                <a:pt x="691" y="110"/>
                                <a:pt x="693" y="101"/>
                              </a:cubicBezTo>
                              <a:cubicBezTo>
                                <a:pt x="697" y="83"/>
                                <a:pt x="699" y="70"/>
                                <a:pt x="699" y="63"/>
                              </a:cubicBezTo>
                              <a:cubicBezTo>
                                <a:pt x="700" y="54"/>
                                <a:pt x="698" y="48"/>
                                <a:pt x="694" y="45"/>
                              </a:cubicBezTo>
                              <a:cubicBezTo>
                                <a:pt x="690" y="41"/>
                                <a:pt x="684" y="39"/>
                                <a:pt x="675" y="39"/>
                              </a:cubicBezTo>
                              <a:cubicBezTo>
                                <a:pt x="657" y="39"/>
                                <a:pt x="645" y="45"/>
                                <a:pt x="639" y="57"/>
                              </a:cubicBezTo>
                              <a:lnTo>
                                <a:pt x="643" y="39"/>
                              </a:lnTo>
                              <a:lnTo>
                                <a:pt x="612" y="42"/>
                              </a:lnTo>
                              <a:lnTo>
                                <a:pt x="592" y="142"/>
                              </a:lnTo>
                              <a:lnTo>
                                <a:pt x="629" y="138"/>
                              </a:lnTo>
                              <a:lnTo>
                                <a:pt x="641" y="81"/>
                              </a:lnTo>
                              <a:cubicBezTo>
                                <a:pt x="645" y="63"/>
                                <a:pt x="650" y="53"/>
                                <a:pt x="657" y="53"/>
                              </a:cubicBezTo>
                              <a:cubicBezTo>
                                <a:pt x="662" y="54"/>
                                <a:pt x="664" y="57"/>
                                <a:pt x="664" y="64"/>
                              </a:cubicBezTo>
                              <a:cubicBezTo>
                                <a:pt x="664" y="68"/>
                                <a:pt x="662" y="78"/>
                                <a:pt x="658" y="94"/>
                              </a:cubicBezTo>
                              <a:lnTo>
                                <a:pt x="655" y="111"/>
                              </a:lnTo>
                              <a:cubicBezTo>
                                <a:pt x="654" y="117"/>
                                <a:pt x="653" y="121"/>
                                <a:pt x="653" y="125"/>
                              </a:cubicBezTo>
                              <a:cubicBezTo>
                                <a:pt x="653" y="136"/>
                                <a:pt x="661" y="142"/>
                                <a:pt x="676" y="142"/>
                              </a:cubicBezTo>
                              <a:close/>
                              <a:moveTo>
                                <a:pt x="553" y="16"/>
                              </a:moveTo>
                              <a:lnTo>
                                <a:pt x="553" y="16"/>
                              </a:lnTo>
                              <a:cubicBezTo>
                                <a:pt x="553" y="21"/>
                                <a:pt x="555" y="25"/>
                                <a:pt x="559" y="27"/>
                              </a:cubicBezTo>
                              <a:cubicBezTo>
                                <a:pt x="562" y="30"/>
                                <a:pt x="567" y="31"/>
                                <a:pt x="573" y="31"/>
                              </a:cubicBezTo>
                              <a:cubicBezTo>
                                <a:pt x="579" y="31"/>
                                <a:pt x="584" y="30"/>
                                <a:pt x="588" y="27"/>
                              </a:cubicBezTo>
                              <a:cubicBezTo>
                                <a:pt x="592" y="25"/>
                                <a:pt x="594" y="21"/>
                                <a:pt x="594" y="16"/>
                              </a:cubicBezTo>
                              <a:cubicBezTo>
                                <a:pt x="594" y="12"/>
                                <a:pt x="592" y="8"/>
                                <a:pt x="589" y="5"/>
                              </a:cubicBezTo>
                              <a:cubicBezTo>
                                <a:pt x="585" y="2"/>
                                <a:pt x="580" y="1"/>
                                <a:pt x="574" y="1"/>
                              </a:cubicBezTo>
                              <a:cubicBezTo>
                                <a:pt x="569" y="1"/>
                                <a:pt x="564" y="2"/>
                                <a:pt x="559" y="5"/>
                              </a:cubicBezTo>
                              <a:cubicBezTo>
                                <a:pt x="555" y="8"/>
                                <a:pt x="553" y="11"/>
                                <a:pt x="553" y="16"/>
                              </a:cubicBezTo>
                              <a:close/>
                              <a:moveTo>
                                <a:pt x="581" y="128"/>
                              </a:moveTo>
                              <a:lnTo>
                                <a:pt x="581" y="128"/>
                              </a:lnTo>
                              <a:cubicBezTo>
                                <a:pt x="575" y="128"/>
                                <a:pt x="573" y="124"/>
                                <a:pt x="573" y="117"/>
                              </a:cubicBezTo>
                              <a:cubicBezTo>
                                <a:pt x="573" y="113"/>
                                <a:pt x="574" y="107"/>
                                <a:pt x="576" y="98"/>
                              </a:cubicBezTo>
                              <a:lnTo>
                                <a:pt x="588" y="39"/>
                              </a:lnTo>
                              <a:lnTo>
                                <a:pt x="550" y="42"/>
                              </a:lnTo>
                              <a:lnTo>
                                <a:pt x="543" y="79"/>
                              </a:lnTo>
                              <a:cubicBezTo>
                                <a:pt x="538" y="98"/>
                                <a:pt x="536" y="113"/>
                                <a:pt x="536" y="123"/>
                              </a:cubicBezTo>
                              <a:cubicBezTo>
                                <a:pt x="536" y="127"/>
                                <a:pt x="537" y="131"/>
                                <a:pt x="541" y="135"/>
                              </a:cubicBezTo>
                              <a:cubicBezTo>
                                <a:pt x="544" y="139"/>
                                <a:pt x="550" y="142"/>
                                <a:pt x="556" y="142"/>
                              </a:cubicBezTo>
                              <a:cubicBezTo>
                                <a:pt x="568" y="142"/>
                                <a:pt x="577" y="137"/>
                                <a:pt x="581" y="128"/>
                              </a:cubicBezTo>
                              <a:close/>
                              <a:moveTo>
                                <a:pt x="519" y="127"/>
                              </a:moveTo>
                              <a:lnTo>
                                <a:pt x="519" y="127"/>
                              </a:lnTo>
                              <a:cubicBezTo>
                                <a:pt x="514" y="127"/>
                                <a:pt x="512" y="123"/>
                                <a:pt x="512" y="116"/>
                              </a:cubicBezTo>
                              <a:cubicBezTo>
                                <a:pt x="512" y="113"/>
                                <a:pt x="513" y="107"/>
                                <a:pt x="515" y="98"/>
                              </a:cubicBezTo>
                              <a:lnTo>
                                <a:pt x="534" y="3"/>
                              </a:lnTo>
                              <a:lnTo>
                                <a:pt x="496" y="6"/>
                              </a:lnTo>
                              <a:lnTo>
                                <a:pt x="482" y="78"/>
                              </a:lnTo>
                              <a:cubicBezTo>
                                <a:pt x="477" y="99"/>
                                <a:pt x="475" y="114"/>
                                <a:pt x="475" y="123"/>
                              </a:cubicBezTo>
                              <a:cubicBezTo>
                                <a:pt x="475" y="127"/>
                                <a:pt x="476" y="131"/>
                                <a:pt x="480" y="135"/>
                              </a:cubicBezTo>
                              <a:cubicBezTo>
                                <a:pt x="484" y="139"/>
                                <a:pt x="489" y="141"/>
                                <a:pt x="495" y="141"/>
                              </a:cubicBezTo>
                              <a:cubicBezTo>
                                <a:pt x="507" y="141"/>
                                <a:pt x="516" y="137"/>
                                <a:pt x="519" y="127"/>
                              </a:cubicBezTo>
                              <a:close/>
                              <a:moveTo>
                                <a:pt x="432" y="16"/>
                              </a:moveTo>
                              <a:lnTo>
                                <a:pt x="432" y="16"/>
                              </a:lnTo>
                              <a:cubicBezTo>
                                <a:pt x="432" y="20"/>
                                <a:pt x="433" y="24"/>
                                <a:pt x="437" y="27"/>
                              </a:cubicBezTo>
                              <a:cubicBezTo>
                                <a:pt x="441" y="29"/>
                                <a:pt x="445" y="30"/>
                                <a:pt x="451" y="30"/>
                              </a:cubicBezTo>
                              <a:cubicBezTo>
                                <a:pt x="457" y="30"/>
                                <a:pt x="462" y="29"/>
                                <a:pt x="466" y="27"/>
                              </a:cubicBezTo>
                              <a:cubicBezTo>
                                <a:pt x="470" y="24"/>
                                <a:pt x="472" y="21"/>
                                <a:pt x="472" y="16"/>
                              </a:cubicBezTo>
                              <a:cubicBezTo>
                                <a:pt x="472" y="11"/>
                                <a:pt x="470" y="7"/>
                                <a:pt x="467" y="4"/>
                              </a:cubicBezTo>
                              <a:cubicBezTo>
                                <a:pt x="463" y="2"/>
                                <a:pt x="459" y="0"/>
                                <a:pt x="453" y="0"/>
                              </a:cubicBezTo>
                              <a:cubicBezTo>
                                <a:pt x="447" y="0"/>
                                <a:pt x="442" y="2"/>
                                <a:pt x="438" y="4"/>
                              </a:cubicBezTo>
                              <a:cubicBezTo>
                                <a:pt x="434" y="7"/>
                                <a:pt x="432" y="11"/>
                                <a:pt x="432" y="16"/>
                              </a:cubicBezTo>
                              <a:close/>
                              <a:moveTo>
                                <a:pt x="459" y="127"/>
                              </a:moveTo>
                              <a:lnTo>
                                <a:pt x="459" y="127"/>
                              </a:lnTo>
                              <a:cubicBezTo>
                                <a:pt x="454" y="127"/>
                                <a:pt x="451" y="123"/>
                                <a:pt x="451" y="116"/>
                              </a:cubicBezTo>
                              <a:cubicBezTo>
                                <a:pt x="451" y="113"/>
                                <a:pt x="452" y="107"/>
                                <a:pt x="454" y="97"/>
                              </a:cubicBezTo>
                              <a:lnTo>
                                <a:pt x="466" y="38"/>
                              </a:lnTo>
                              <a:lnTo>
                                <a:pt x="428" y="42"/>
                              </a:lnTo>
                              <a:lnTo>
                                <a:pt x="421" y="78"/>
                              </a:lnTo>
                              <a:cubicBezTo>
                                <a:pt x="416" y="98"/>
                                <a:pt x="414" y="113"/>
                                <a:pt x="414" y="123"/>
                              </a:cubicBezTo>
                              <a:cubicBezTo>
                                <a:pt x="414" y="127"/>
                                <a:pt x="415" y="131"/>
                                <a:pt x="419" y="134"/>
                              </a:cubicBezTo>
                              <a:cubicBezTo>
                                <a:pt x="423" y="139"/>
                                <a:pt x="428" y="141"/>
                                <a:pt x="434" y="141"/>
                              </a:cubicBezTo>
                              <a:cubicBezTo>
                                <a:pt x="447" y="141"/>
                                <a:pt x="455" y="137"/>
                                <a:pt x="459" y="127"/>
                              </a:cubicBezTo>
                              <a:close/>
                              <a:moveTo>
                                <a:pt x="390" y="116"/>
                              </a:moveTo>
                              <a:lnTo>
                                <a:pt x="390" y="116"/>
                              </a:lnTo>
                              <a:cubicBezTo>
                                <a:pt x="390" y="114"/>
                                <a:pt x="390" y="112"/>
                                <a:pt x="391" y="109"/>
                              </a:cubicBezTo>
                              <a:lnTo>
                                <a:pt x="396" y="88"/>
                              </a:lnTo>
                              <a:lnTo>
                                <a:pt x="398" y="74"/>
                              </a:lnTo>
                              <a:cubicBezTo>
                                <a:pt x="399" y="71"/>
                                <a:pt x="399" y="68"/>
                                <a:pt x="399" y="66"/>
                              </a:cubicBezTo>
                              <a:cubicBezTo>
                                <a:pt x="399" y="64"/>
                                <a:pt x="400" y="62"/>
                                <a:pt x="400" y="59"/>
                              </a:cubicBezTo>
                              <a:cubicBezTo>
                                <a:pt x="400" y="57"/>
                                <a:pt x="399" y="54"/>
                                <a:pt x="398" y="51"/>
                              </a:cubicBezTo>
                              <a:cubicBezTo>
                                <a:pt x="396" y="42"/>
                                <a:pt x="388" y="38"/>
                                <a:pt x="374" y="38"/>
                              </a:cubicBezTo>
                              <a:cubicBezTo>
                                <a:pt x="361" y="37"/>
                                <a:pt x="351" y="41"/>
                                <a:pt x="344" y="48"/>
                              </a:cubicBezTo>
                              <a:cubicBezTo>
                                <a:pt x="347" y="41"/>
                                <a:pt x="351" y="29"/>
                                <a:pt x="354" y="9"/>
                              </a:cubicBezTo>
                              <a:lnTo>
                                <a:pt x="356" y="2"/>
                              </a:lnTo>
                              <a:lnTo>
                                <a:pt x="318" y="5"/>
                              </a:lnTo>
                              <a:lnTo>
                                <a:pt x="291" y="140"/>
                              </a:lnTo>
                              <a:lnTo>
                                <a:pt x="329" y="137"/>
                              </a:lnTo>
                              <a:lnTo>
                                <a:pt x="342" y="73"/>
                              </a:lnTo>
                              <a:cubicBezTo>
                                <a:pt x="343" y="69"/>
                                <a:pt x="344" y="65"/>
                                <a:pt x="345" y="63"/>
                              </a:cubicBezTo>
                              <a:cubicBezTo>
                                <a:pt x="348" y="55"/>
                                <a:pt x="352" y="52"/>
                                <a:pt x="357" y="52"/>
                              </a:cubicBezTo>
                              <a:cubicBezTo>
                                <a:pt x="361" y="52"/>
                                <a:pt x="363" y="55"/>
                                <a:pt x="363" y="62"/>
                              </a:cubicBezTo>
                              <a:cubicBezTo>
                                <a:pt x="363" y="66"/>
                                <a:pt x="362" y="74"/>
                                <a:pt x="360" y="85"/>
                              </a:cubicBezTo>
                              <a:lnTo>
                                <a:pt x="357" y="99"/>
                              </a:lnTo>
                              <a:cubicBezTo>
                                <a:pt x="355" y="109"/>
                                <a:pt x="354" y="116"/>
                                <a:pt x="354" y="120"/>
                              </a:cubicBezTo>
                              <a:cubicBezTo>
                                <a:pt x="354" y="126"/>
                                <a:pt x="355" y="130"/>
                                <a:pt x="357" y="134"/>
                              </a:cubicBezTo>
                              <a:cubicBezTo>
                                <a:pt x="358" y="136"/>
                                <a:pt x="360" y="137"/>
                                <a:pt x="363" y="139"/>
                              </a:cubicBezTo>
                              <a:cubicBezTo>
                                <a:pt x="365" y="140"/>
                                <a:pt x="369" y="141"/>
                                <a:pt x="374" y="141"/>
                              </a:cubicBezTo>
                              <a:cubicBezTo>
                                <a:pt x="379" y="141"/>
                                <a:pt x="384" y="140"/>
                                <a:pt x="388" y="138"/>
                              </a:cubicBezTo>
                              <a:cubicBezTo>
                                <a:pt x="394" y="135"/>
                                <a:pt x="397" y="132"/>
                                <a:pt x="399" y="127"/>
                              </a:cubicBezTo>
                              <a:cubicBezTo>
                                <a:pt x="393" y="125"/>
                                <a:pt x="390" y="122"/>
                                <a:pt x="390" y="116"/>
                              </a:cubicBezTo>
                              <a:close/>
                              <a:moveTo>
                                <a:pt x="275" y="98"/>
                              </a:moveTo>
                              <a:lnTo>
                                <a:pt x="275" y="98"/>
                              </a:lnTo>
                              <a:cubicBezTo>
                                <a:pt x="279" y="100"/>
                                <a:pt x="280" y="104"/>
                                <a:pt x="280" y="109"/>
                              </a:cubicBezTo>
                              <a:cubicBezTo>
                                <a:pt x="280" y="114"/>
                                <a:pt x="279" y="118"/>
                                <a:pt x="277" y="122"/>
                              </a:cubicBezTo>
                              <a:cubicBezTo>
                                <a:pt x="275" y="125"/>
                                <a:pt x="271" y="128"/>
                                <a:pt x="267" y="131"/>
                              </a:cubicBezTo>
                              <a:cubicBezTo>
                                <a:pt x="258" y="137"/>
                                <a:pt x="245" y="140"/>
                                <a:pt x="229" y="140"/>
                              </a:cubicBezTo>
                              <a:cubicBezTo>
                                <a:pt x="213" y="140"/>
                                <a:pt x="201" y="136"/>
                                <a:pt x="193" y="127"/>
                              </a:cubicBezTo>
                              <a:cubicBezTo>
                                <a:pt x="184" y="119"/>
                                <a:pt x="180" y="107"/>
                                <a:pt x="180" y="92"/>
                              </a:cubicBezTo>
                              <a:cubicBezTo>
                                <a:pt x="180" y="72"/>
                                <a:pt x="185" y="53"/>
                                <a:pt x="196" y="37"/>
                              </a:cubicBezTo>
                              <a:cubicBezTo>
                                <a:pt x="205" y="26"/>
                                <a:pt x="216" y="17"/>
                                <a:pt x="231" y="12"/>
                              </a:cubicBezTo>
                              <a:cubicBezTo>
                                <a:pt x="239" y="10"/>
                                <a:pt x="246" y="9"/>
                                <a:pt x="254" y="9"/>
                              </a:cubicBezTo>
                              <a:cubicBezTo>
                                <a:pt x="261" y="9"/>
                                <a:pt x="267" y="9"/>
                                <a:pt x="272" y="10"/>
                              </a:cubicBezTo>
                              <a:cubicBezTo>
                                <a:pt x="276" y="11"/>
                                <a:pt x="281" y="13"/>
                                <a:pt x="284" y="15"/>
                              </a:cubicBezTo>
                              <a:cubicBezTo>
                                <a:pt x="292" y="19"/>
                                <a:pt x="295" y="25"/>
                                <a:pt x="295" y="32"/>
                              </a:cubicBezTo>
                              <a:cubicBezTo>
                                <a:pt x="295" y="38"/>
                                <a:pt x="292" y="44"/>
                                <a:pt x="286" y="49"/>
                              </a:cubicBezTo>
                              <a:cubicBezTo>
                                <a:pt x="281" y="53"/>
                                <a:pt x="276" y="55"/>
                                <a:pt x="271" y="55"/>
                              </a:cubicBezTo>
                              <a:cubicBezTo>
                                <a:pt x="267" y="55"/>
                                <a:pt x="264" y="55"/>
                                <a:pt x="262" y="54"/>
                              </a:cubicBezTo>
                              <a:cubicBezTo>
                                <a:pt x="262" y="50"/>
                                <a:pt x="262" y="46"/>
                                <a:pt x="263" y="43"/>
                              </a:cubicBezTo>
                              <a:cubicBezTo>
                                <a:pt x="263" y="40"/>
                                <a:pt x="262" y="37"/>
                                <a:pt x="262" y="35"/>
                              </a:cubicBezTo>
                              <a:cubicBezTo>
                                <a:pt x="262" y="33"/>
                                <a:pt x="262" y="31"/>
                                <a:pt x="261" y="29"/>
                              </a:cubicBezTo>
                              <a:cubicBezTo>
                                <a:pt x="260" y="24"/>
                                <a:pt x="258" y="22"/>
                                <a:pt x="254" y="22"/>
                              </a:cubicBezTo>
                              <a:cubicBezTo>
                                <a:pt x="250" y="22"/>
                                <a:pt x="246" y="24"/>
                                <a:pt x="242" y="27"/>
                              </a:cubicBezTo>
                              <a:cubicBezTo>
                                <a:pt x="238" y="31"/>
                                <a:pt x="235" y="36"/>
                                <a:pt x="232" y="42"/>
                              </a:cubicBezTo>
                              <a:cubicBezTo>
                                <a:pt x="224" y="55"/>
                                <a:pt x="220" y="70"/>
                                <a:pt x="220" y="86"/>
                              </a:cubicBezTo>
                              <a:cubicBezTo>
                                <a:pt x="220" y="94"/>
                                <a:pt x="222" y="100"/>
                                <a:pt x="227" y="105"/>
                              </a:cubicBezTo>
                              <a:cubicBezTo>
                                <a:pt x="231" y="109"/>
                                <a:pt x="238" y="111"/>
                                <a:pt x="247" y="111"/>
                              </a:cubicBezTo>
                              <a:cubicBezTo>
                                <a:pt x="254" y="111"/>
                                <a:pt x="261" y="109"/>
                                <a:pt x="268" y="105"/>
                              </a:cubicBezTo>
                              <a:cubicBezTo>
                                <a:pt x="271" y="103"/>
                                <a:pt x="273" y="100"/>
                                <a:pt x="275" y="98"/>
                              </a:cubicBezTo>
                              <a:close/>
                            </a:path>
                          </a:pathLst>
                        </a:custGeom>
                        <a:solidFill>
                          <a:srgbClr val="FEFEFE"/>
                        </a:solidFill>
                        <a:ln w="0">
                          <a:solidFill>
                            <a:srgbClr val="000000"/>
                          </a:solidFill>
                          <a:round/>
                          <a:headEnd/>
                          <a:tailEnd/>
                        </a:ln>
                      </wps:spPr>
                      <wps:bodyPr rot="0" vert="horz" wrap="square" lIns="91440" tIns="45720" rIns="91440" bIns="45720" anchor="t" anchorCtr="0" upright="1">
                        <a:noAutofit/>
                      </wps:bodyPr>
                    </wps:wsp>
                  </wpg:wgp>
                </a:graphicData>
              </a:graphic>
            </wp:anchor>
          </w:drawing>
        </mc:Choice>
        <mc:Fallback>
          <w:pict>
            <v:group w14:anchorId="4E71292A" id="Group 614" o:spid="_x0000_s1026" style="position:absolute;margin-left:0;margin-top:2.95pt;width:182.8pt;height:43.8pt;z-index:251659264;mso-position-horizontal-relative:margin" coordsize="23215,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">
              <v:shape id="Freeform 700" o:spid="_x0000_s1027" style="position:absolute;top:444;width:22574;height:4515;visibility:visible;mso-wrap-style:square;v-text-anchor:top" coordsize="2365,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" path="m,l,,,474r2113,l2365,,,xe" fillcolor="#0994dc" strokeweight="0">
                <v:path arrowok="t" o:connecttype="custom" o:connectlocs="0,0;0,0;0,451485;2016888,451485;2257425,0;0,0" o:connectangles="0,0,0,0,0,0"/>
              </v:shape>
              <v:shape id="Freeform 702" o:spid="_x0000_s1028" style="position:absolute;left:20256;width:2959;height:5562;visibility:visible;mso-wrap-style:square;v-text-anchor:top" coordsize="466,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" path="m,876r,l466,,,876xe" filled="f" strokecolor="#0994dc" strokeweight="1e-4mm">
                <v:stroke joinstyle="miter"/>
                <v:path arrowok="t" o:connecttype="custom" o:connectlocs="0,556260;0,556260;295910,0;0,556260" o:connectangles="0,0,0,0"/>
              </v:shape>
              <v:shape id="Freeform 703" o:spid="_x0000_s1029" style="position:absolute;left:3937;top:1968;width:12954;height:1499;visibility:visible;mso-wrap-style:square;v-text-anchor:top" coordsize="135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" path="m144,128r,l113,98c108,92,100,92,96,96r,l77,78,93,62v4,4,11,4,15,c112,58,112,51,108,47l73,11c69,8,62,8,58,12v-4,4,-4,9,-1,14l19,65c15,61,9,62,5,66,,70,,76,4,80r36,36c44,120,50,120,54,116v4,-4,5,-11,1,-15l68,87r19,18c84,109,85,116,89,121r31,31c126,157,133,157,137,153r8,-8c150,141,149,133,144,128xm1334,146r,c1339,146,1344,145,1349,142v4,-2,7,-6,8,-10c1355,132,1352,131,1351,129v-2,-2,-3,-4,-3,-7c1348,119,1349,113,1351,105v3,-16,5,-28,5,-36c1356,61,1355,55,1351,50v-2,-2,-4,-4,-8,-5c1340,43,1335,43,1328,42v-6,,-12,2,-18,4c1305,49,1301,52,1299,57v-1,-5,-4,-8,-7,-11c1288,44,1284,42,1278,42v-9,,-17,2,-23,5c1249,49,1245,54,1241,61r4,-19l1214,46r-20,99l1231,141r12,-59c1244,74,1247,67,1250,63v3,-4,6,-6,9,-6c1263,57,1265,59,1265,65v,1,,5,-1,11c1263,83,1262,89,1261,94r-11,51l1287,142r12,-59c1300,74,1302,68,1305,63v3,-4,7,-6,10,-6c1319,57,1322,60,1322,66v,3,-1,9,-3,18c1318,88,1317,95,1315,105v-3,10,-4,18,-4,23c1311,140,1319,146,1334,146xm1134,63r,c1135,60,1137,57,1139,55v2,-1,4,-2,7,-2c1149,53,1151,54,1152,56v1,2,1,5,1,9c1153,68,1153,72,1153,77v,4,-1,12,-4,23c1147,111,1145,119,1143,124v-2,4,-3,6,-5,7c1136,133,1134,133,1131,133v-3,,-5,-1,-6,-3c1124,128,1123,125,1123,122v,-10,1,-19,3,-27c1127,87,1129,81,1130,76v1,-5,2,-10,4,-13xm1129,145r,c1147,145,1161,139,1171,128v11,-12,17,-28,17,-48c1188,67,1185,57,1178,51v-7,-6,-17,-9,-31,-9c1129,41,1114,48,1103,60v-10,12,-15,27,-15,46c1087,132,1101,145,1129,145xm1083,63r,c1083,48,1073,41,1053,41v-19,,-35,5,-45,16c996,69,991,84,991,104v,27,12,40,38,40c1041,144,1052,142,1060,137v8,-4,12,-10,12,-17c1072,113,1069,108,1064,106v,2,-2,4,-3,6c1055,118,1048,121,1041,121v-5,,-9,-2,-11,-5c1027,113,1026,109,1026,103v,-12,3,-23,8,-34c1037,64,1039,60,1042,57v3,-3,6,-5,8,-5c1054,52,1056,55,1055,60v,1,,4,,8c1054,72,1053,76,1052,79v2,1,4,1,7,1c1066,80,1072,79,1076,75v5,-3,7,-7,7,-12xm937,129r,c937,134,938,137,942,140v3,2,7,4,12,4c960,144,964,143,968,140v3,-3,5,-6,5,-11c973,124,972,121,968,118v-3,-3,-7,-4,-12,-4c951,114,946,115,942,118v-3,2,-5,6,-5,11xm878,62r,c879,58,881,56,883,54v2,-2,4,-3,7,-3c893,51,894,53,895,55v1,2,2,5,2,8c897,67,897,71,897,76v-1,4,-2,12,-4,23c891,109,889,117,886,123v-1,3,-3,6,-5,7c880,131,877,132,874,132v-2,,-4,-1,-5,-3c867,127,867,124,867,121v,-10,1,-19,2,-27c871,86,872,79,873,74v2,-5,3,-9,5,-12xm872,143r,c890,143,905,138,915,126v11,-11,16,-27,17,-47c932,66,928,56,921,50,915,43,904,40,891,40v-19,,-34,6,-44,19c836,71,831,86,831,104v,26,14,39,41,39xm772,51r,c777,51,781,52,783,54r-10,55c772,116,770,121,767,125v-3,4,-6,6,-10,6c752,131,750,127,750,120v,-11,1,-23,4,-36c757,72,759,63,762,58v2,-5,6,-7,10,-7xm774,40r,c756,40,742,45,731,57v-11,11,-17,26,-17,45c714,116,717,127,722,133v3,3,7,6,12,7c739,142,744,143,750,143v6,,11,-1,15,-3c769,138,772,135,774,132v1,3,3,6,6,8c784,142,787,143,791,143v3,,7,,9,-1c808,139,813,135,816,129v-3,,-5,-1,-6,-3c809,124,808,122,808,119r,-3c808,115,808,114,808,113l830,4,792,8r-3,15c788,27,788,30,787,33r-1,5c786,40,786,41,786,41v-4,-1,-8,-1,-12,-1xm676,142r,c681,142,686,141,691,139v4,-3,7,-6,8,-10c697,128,695,127,693,126v-2,-2,-3,-5,-3,-8c690,115,691,110,693,101v4,-18,6,-31,6,-38c700,54,698,48,694,45v-4,-4,-10,-6,-19,-6c657,39,645,45,639,57r4,-18l612,42,592,142r37,-4l641,81v4,-18,9,-28,16,-28c662,54,664,57,664,64v,4,-2,14,-6,30l655,111v-1,6,-2,10,-2,14c653,136,661,142,676,142xm553,16r,c553,21,555,25,559,27v3,3,8,4,14,4c579,31,584,30,588,27v4,-2,6,-6,6,-11c594,12,592,8,589,5,585,2,580,1,574,1v-5,,-10,1,-15,4c555,8,553,11,553,16xm581,128r,c575,128,573,124,573,117v,-4,1,-10,3,-19l588,39r-38,3l543,79v-5,19,-7,34,-7,44c536,127,537,131,541,135v3,4,9,7,15,7c568,142,577,137,581,128xm519,127r,c514,127,512,123,512,116v,-3,1,-9,3,-18l534,3,496,6,482,78v-5,21,-7,36,-7,45c475,127,476,131,480,135v4,4,9,6,15,6c507,141,516,137,519,127xm432,16r,c432,20,433,24,437,27v4,2,8,3,14,3c457,30,462,29,466,27v4,-3,6,-6,6,-11c472,11,470,7,467,4,463,2,459,,453,v-6,,-11,2,-15,4c434,7,432,11,432,16xm459,127r,c454,127,451,123,451,116v,-3,1,-9,3,-19l466,38r-38,4l421,78v-5,20,-7,35,-7,45c414,127,415,131,419,134v4,5,9,7,15,7c447,141,455,137,459,127xm390,116r,c390,114,390,112,391,109r5,-21l398,74v1,-3,1,-6,1,-8c399,64,400,62,400,59v,-2,-1,-5,-2,-8c396,42,388,38,374,38v-13,-1,-23,3,-30,10c347,41,351,29,354,9r2,-7l318,5,291,140r38,-3l342,73v1,-4,2,-8,3,-10c348,55,352,52,357,52v4,,6,3,6,10c363,66,362,74,360,85r-3,14c355,109,354,116,354,120v,6,1,10,3,14c358,136,360,137,363,139v2,1,6,2,11,2c379,141,384,140,388,138v6,-3,9,-6,11,-11c393,125,390,122,390,116xm275,98r,c279,100,280,104,280,109v,5,-1,9,-3,13c275,125,271,128,267,131v-9,6,-22,9,-38,9c213,140,201,136,193,127v-9,-8,-13,-20,-13,-35c180,72,185,53,196,37v9,-11,20,-20,35,-25c239,10,246,9,254,9v7,,13,,18,1c276,11,281,13,284,15v8,4,11,10,11,17c295,38,292,44,286,49v-5,4,-10,6,-15,6c267,55,264,55,262,54v,-4,,-8,1,-11c263,40,262,37,262,35v,-2,,-4,-1,-6c260,24,258,22,254,22v-4,,-8,2,-12,5c238,31,235,36,232,42v-8,13,-12,28,-12,44c220,94,222,100,227,105v4,4,11,6,20,6c254,111,261,109,268,105v3,-2,5,-5,7,-7xe" fillcolor="#fefefe" strokeweight="0">
                <v:path arrowok="t" o:connecttype="custom" o:connectlocs="91642,91634;103097,44863;4773,62998;64913,83043;138418,138406;1295400,125997;1289672,47726;1233351,43908;1158891,43908;1201849,54408;1228578,135542;1259125,80180;1082523,60135;1100660,73498;1073931,124088;1077750,138406;1094933,40090;1033838,60135;1011882,130770;983244,110725;1007109,57271;1033838,60135;924058,133633;894466,123133;854372,52499;841008,124088;833371,70635;889693,75407;832416,136497;732183,119315;736956,48681;689225,126951;744592,133633;771321,113588;753184,21954;645313,135542;658678,112634;609993,54408;611902,77316;623358,119315;546989,29590;533625,4773;549853,93543;516442,128861;488758,110725;453438,117406;412390,15272;445801,3818;438164,121224;401889,74453;372296,110725;380888,62998;337930,8591;326475,69680;340794,94498;370387,131724;267290,104043;171829,87816;271108,14318;251061,41044;221469,40090;262517,93543" o:connectangles="0,0,0,0,0,0,0,0,0,0,0,0,0,0,0,0,0,0,0,0,0,0,0,0,0,0,0,0,0,0,0,0,0,0,0,0,0,0,0,0,0,0,0,0,0,0,0,0,0,0,0,0,0,0,0,0,0,0,0,0,0,0"/>
                <o:lock v:ext="edit" verticies="t"/>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7D85214"/>
    <w:lvl w:ilvl="0">
      <w:start w:val="1"/>
      <w:numFmt w:val="decimal"/>
      <w:pStyle w:val="ListNumber"/>
      <w:lvlText w:val="%1."/>
      <w:lvlJc w:val="left"/>
      <w:pPr>
        <w:tabs>
          <w:tab w:val="num" w:pos="360"/>
        </w:tabs>
        <w:ind w:left="360" w:hanging="360"/>
      </w:pPr>
    </w:lvl>
  </w:abstractNum>
  <w:abstractNum w:abstractNumId="1" w15:restartNumberingAfterBreak="0">
    <w:nsid w:val="01EF5460"/>
    <w:multiLevelType w:val="hybridMultilevel"/>
    <w:tmpl w:val="4A7AA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92314"/>
    <w:multiLevelType w:val="multilevel"/>
    <w:tmpl w:val="C496490C"/>
    <w:lvl w:ilvl="0">
      <w:start w:val="5"/>
      <w:numFmt w:val="bullet"/>
      <w:lvlText w:val="-"/>
      <w:lvlJc w:val="left"/>
      <w:pPr>
        <w:ind w:left="786" w:hanging="360"/>
      </w:pPr>
      <w:rPr>
        <w:rFonts w:ascii="Calibri" w:eastAsiaTheme="minorHAnsi" w:hAnsi="Calibri" w:cstheme="minorBidi" w:hint="default"/>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 w15:restartNumberingAfterBreak="0">
    <w:nsid w:val="20550A74"/>
    <w:multiLevelType w:val="hybridMultilevel"/>
    <w:tmpl w:val="4DC031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3A80DB5"/>
    <w:multiLevelType w:val="hybridMultilevel"/>
    <w:tmpl w:val="8A40399A"/>
    <w:lvl w:ilvl="0" w:tplc="324608F8">
      <w:start w:val="5"/>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C629AC"/>
    <w:multiLevelType w:val="hybridMultilevel"/>
    <w:tmpl w:val="17C8AC8E"/>
    <w:lvl w:ilvl="0" w:tplc="05D05FC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15EEE"/>
    <w:multiLevelType w:val="hybridMultilevel"/>
    <w:tmpl w:val="CD6ADB0A"/>
    <w:lvl w:ilvl="0" w:tplc="A6AEFA94">
      <w:start w:val="5"/>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83A01EC"/>
    <w:multiLevelType w:val="multilevel"/>
    <w:tmpl w:val="C496490C"/>
    <w:lvl w:ilvl="0">
      <w:start w:val="5"/>
      <w:numFmt w:val="bullet"/>
      <w:lvlText w:val="-"/>
      <w:lvlJc w:val="left"/>
      <w:pPr>
        <w:ind w:left="786" w:hanging="360"/>
      </w:pPr>
      <w:rPr>
        <w:rFonts w:ascii="Calibri" w:eastAsiaTheme="minorHAnsi" w:hAnsi="Calibri" w:cstheme="minorBidi" w:hint="default"/>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8" w15:restartNumberingAfterBreak="0">
    <w:nsid w:val="2D1C48E4"/>
    <w:multiLevelType w:val="hybridMultilevel"/>
    <w:tmpl w:val="E078F1F6"/>
    <w:lvl w:ilvl="0" w:tplc="7050064C">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B92262"/>
    <w:multiLevelType w:val="hybridMultilevel"/>
    <w:tmpl w:val="7880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E5A80"/>
    <w:multiLevelType w:val="hybridMultilevel"/>
    <w:tmpl w:val="6108F440"/>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72467D7"/>
    <w:multiLevelType w:val="hybridMultilevel"/>
    <w:tmpl w:val="F598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53DC5"/>
    <w:multiLevelType w:val="hybridMultilevel"/>
    <w:tmpl w:val="D0A253F2"/>
    <w:lvl w:ilvl="0" w:tplc="95E4B3DE">
      <w:numFmt w:val="bullet"/>
      <w:lvlText w:val="-"/>
      <w:lvlJc w:val="left"/>
      <w:pPr>
        <w:ind w:left="720" w:hanging="360"/>
      </w:pPr>
      <w:rPr>
        <w:rFonts w:ascii="Segoe UI" w:eastAsiaTheme="minorHAnsi" w:hAnsi="Segoe UI" w:cs="Segoe U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A3936BA"/>
    <w:multiLevelType w:val="hybridMultilevel"/>
    <w:tmpl w:val="9D925E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C593A13"/>
    <w:multiLevelType w:val="hybridMultilevel"/>
    <w:tmpl w:val="0406BFDA"/>
    <w:lvl w:ilvl="0" w:tplc="95E4B3DE">
      <w:numFmt w:val="bullet"/>
      <w:lvlText w:val="-"/>
      <w:lvlJc w:val="left"/>
      <w:pPr>
        <w:ind w:left="720" w:hanging="360"/>
      </w:pPr>
      <w:rPr>
        <w:rFonts w:ascii="Segoe UI" w:eastAsiaTheme="minorHAnsi" w:hAnsi="Segoe UI" w:cs="Segoe U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5D81789"/>
    <w:multiLevelType w:val="hybridMultilevel"/>
    <w:tmpl w:val="19BC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09147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29611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9C616E"/>
    <w:multiLevelType w:val="multilevel"/>
    <w:tmpl w:val="C496490C"/>
    <w:lvl w:ilvl="0">
      <w:start w:val="5"/>
      <w:numFmt w:val="bullet"/>
      <w:lvlText w:val="-"/>
      <w:lvlJc w:val="left"/>
      <w:pPr>
        <w:ind w:left="360" w:hanging="360"/>
      </w:pPr>
      <w:rPr>
        <w:rFonts w:ascii="Calibri" w:eastAsiaTheme="minorHAnsi" w:hAnsi="Calibri" w:cstheme="minorBid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D459A5"/>
    <w:multiLevelType w:val="hybridMultilevel"/>
    <w:tmpl w:val="B2BE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460CC3"/>
    <w:multiLevelType w:val="hybridMultilevel"/>
    <w:tmpl w:val="F57C383C"/>
    <w:lvl w:ilvl="0" w:tplc="95E4B3DE">
      <w:numFmt w:val="bullet"/>
      <w:lvlText w:val="-"/>
      <w:lvlJc w:val="left"/>
      <w:pPr>
        <w:ind w:left="720" w:hanging="360"/>
      </w:pPr>
      <w:rPr>
        <w:rFonts w:ascii="Segoe UI" w:eastAsiaTheme="minorHAnsi" w:hAnsi="Segoe UI" w:cs="Segoe U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DBE6F5B"/>
    <w:multiLevelType w:val="hybridMultilevel"/>
    <w:tmpl w:val="5DC23C10"/>
    <w:lvl w:ilvl="0" w:tplc="324608F8">
      <w:start w:val="5"/>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C73B4E"/>
    <w:multiLevelType w:val="hybridMultilevel"/>
    <w:tmpl w:val="D9D6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501D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5C4C85"/>
    <w:multiLevelType w:val="hybridMultilevel"/>
    <w:tmpl w:val="7DF0EF1E"/>
    <w:lvl w:ilvl="0" w:tplc="05D05FC2">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604A9A"/>
    <w:multiLevelType w:val="hybridMultilevel"/>
    <w:tmpl w:val="5B44C41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6" w15:restartNumberingAfterBreak="0">
    <w:nsid w:val="7CC56A38"/>
    <w:multiLevelType w:val="hybridMultilevel"/>
    <w:tmpl w:val="42FE77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10"/>
  </w:num>
  <w:num w:numId="4">
    <w:abstractNumId w:val="1"/>
  </w:num>
  <w:num w:numId="5">
    <w:abstractNumId w:val="19"/>
  </w:num>
  <w:num w:numId="6">
    <w:abstractNumId w:val="17"/>
  </w:num>
  <w:num w:numId="7">
    <w:abstractNumId w:val="13"/>
  </w:num>
  <w:num w:numId="8">
    <w:abstractNumId w:val="18"/>
  </w:num>
  <w:num w:numId="9">
    <w:abstractNumId w:val="3"/>
  </w:num>
  <w:num w:numId="10">
    <w:abstractNumId w:val="16"/>
  </w:num>
  <w:num w:numId="11">
    <w:abstractNumId w:val="6"/>
  </w:num>
  <w:num w:numId="12">
    <w:abstractNumId w:val="7"/>
  </w:num>
  <w:num w:numId="13">
    <w:abstractNumId w:val="2"/>
  </w:num>
  <w:num w:numId="14">
    <w:abstractNumId w:val="25"/>
  </w:num>
  <w:num w:numId="15">
    <w:abstractNumId w:val="23"/>
  </w:num>
  <w:num w:numId="16">
    <w:abstractNumId w:val="26"/>
  </w:num>
  <w:num w:numId="17">
    <w:abstractNumId w:val="8"/>
  </w:num>
  <w:num w:numId="18">
    <w:abstractNumId w:val="4"/>
  </w:num>
  <w:num w:numId="19">
    <w:abstractNumId w:val="21"/>
  </w:num>
  <w:num w:numId="20">
    <w:abstractNumId w:val="14"/>
  </w:num>
  <w:num w:numId="21">
    <w:abstractNumId w:val="12"/>
  </w:num>
  <w:num w:numId="22">
    <w:abstractNumId w:val="20"/>
  </w:num>
  <w:num w:numId="23">
    <w:abstractNumId w:val="11"/>
  </w:num>
  <w:num w:numId="24">
    <w:abstractNumId w:val="9"/>
  </w:num>
  <w:num w:numId="25">
    <w:abstractNumId w:val="15"/>
  </w:num>
  <w:num w:numId="26">
    <w:abstractNumId w:val="22"/>
  </w:num>
  <w:num w:numId="27">
    <w:abstractNumId w:val="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82B"/>
    <w:rsid w:val="00004515"/>
    <w:rsid w:val="000345CC"/>
    <w:rsid w:val="00034EF5"/>
    <w:rsid w:val="00057BDD"/>
    <w:rsid w:val="00090AEE"/>
    <w:rsid w:val="000A5906"/>
    <w:rsid w:val="000B1BCF"/>
    <w:rsid w:val="000B5055"/>
    <w:rsid w:val="000B7230"/>
    <w:rsid w:val="000C673C"/>
    <w:rsid w:val="000D3525"/>
    <w:rsid w:val="000F3A1E"/>
    <w:rsid w:val="001001A5"/>
    <w:rsid w:val="001067DD"/>
    <w:rsid w:val="00115A01"/>
    <w:rsid w:val="0012040E"/>
    <w:rsid w:val="00131EE0"/>
    <w:rsid w:val="001363DC"/>
    <w:rsid w:val="00170D3B"/>
    <w:rsid w:val="001837A6"/>
    <w:rsid w:val="001840EA"/>
    <w:rsid w:val="00195DD6"/>
    <w:rsid w:val="001979A1"/>
    <w:rsid w:val="001B0C5D"/>
    <w:rsid w:val="001B610F"/>
    <w:rsid w:val="001B621B"/>
    <w:rsid w:val="001D13EE"/>
    <w:rsid w:val="001E2180"/>
    <w:rsid w:val="001E330C"/>
    <w:rsid w:val="00206654"/>
    <w:rsid w:val="002230F0"/>
    <w:rsid w:val="00246B9B"/>
    <w:rsid w:val="00247666"/>
    <w:rsid w:val="00255FAD"/>
    <w:rsid w:val="00265AB5"/>
    <w:rsid w:val="00266E6D"/>
    <w:rsid w:val="002906D7"/>
    <w:rsid w:val="002B3F26"/>
    <w:rsid w:val="002C7DC6"/>
    <w:rsid w:val="003454B9"/>
    <w:rsid w:val="0037053D"/>
    <w:rsid w:val="00372E50"/>
    <w:rsid w:val="00390CDD"/>
    <w:rsid w:val="003C11D6"/>
    <w:rsid w:val="003E3CB5"/>
    <w:rsid w:val="004242F3"/>
    <w:rsid w:val="00431096"/>
    <w:rsid w:val="00461AAC"/>
    <w:rsid w:val="00463FE2"/>
    <w:rsid w:val="00467FFE"/>
    <w:rsid w:val="00471379"/>
    <w:rsid w:val="0047250F"/>
    <w:rsid w:val="0049782B"/>
    <w:rsid w:val="004B041C"/>
    <w:rsid w:val="004B14FD"/>
    <w:rsid w:val="004B2FBA"/>
    <w:rsid w:val="004B415C"/>
    <w:rsid w:val="004D482E"/>
    <w:rsid w:val="004E2913"/>
    <w:rsid w:val="005071C1"/>
    <w:rsid w:val="00545C6C"/>
    <w:rsid w:val="0059112A"/>
    <w:rsid w:val="00595589"/>
    <w:rsid w:val="005A5A41"/>
    <w:rsid w:val="005C54EE"/>
    <w:rsid w:val="005C58D0"/>
    <w:rsid w:val="005D11DA"/>
    <w:rsid w:val="005D4BDC"/>
    <w:rsid w:val="005E2056"/>
    <w:rsid w:val="005F46EF"/>
    <w:rsid w:val="00611CCC"/>
    <w:rsid w:val="00630642"/>
    <w:rsid w:val="00642F80"/>
    <w:rsid w:val="006601C4"/>
    <w:rsid w:val="00681C47"/>
    <w:rsid w:val="006A4A83"/>
    <w:rsid w:val="006E065A"/>
    <w:rsid w:val="006F0336"/>
    <w:rsid w:val="006F4AFA"/>
    <w:rsid w:val="006F62A7"/>
    <w:rsid w:val="00700D39"/>
    <w:rsid w:val="00706DCC"/>
    <w:rsid w:val="00725B8E"/>
    <w:rsid w:val="00725FBD"/>
    <w:rsid w:val="0073379A"/>
    <w:rsid w:val="00733B18"/>
    <w:rsid w:val="00754B2B"/>
    <w:rsid w:val="00763BB5"/>
    <w:rsid w:val="00771110"/>
    <w:rsid w:val="007711E8"/>
    <w:rsid w:val="00775A9D"/>
    <w:rsid w:val="0079431D"/>
    <w:rsid w:val="007B208C"/>
    <w:rsid w:val="007C5054"/>
    <w:rsid w:val="007D511E"/>
    <w:rsid w:val="007E0AAB"/>
    <w:rsid w:val="007F219F"/>
    <w:rsid w:val="007F64CE"/>
    <w:rsid w:val="00814454"/>
    <w:rsid w:val="00827A9C"/>
    <w:rsid w:val="008338BA"/>
    <w:rsid w:val="008342EC"/>
    <w:rsid w:val="008359D7"/>
    <w:rsid w:val="00836DB7"/>
    <w:rsid w:val="00837515"/>
    <w:rsid w:val="008500C2"/>
    <w:rsid w:val="00852CA4"/>
    <w:rsid w:val="008637F9"/>
    <w:rsid w:val="00875148"/>
    <w:rsid w:val="00887A52"/>
    <w:rsid w:val="00887AC0"/>
    <w:rsid w:val="008A0C44"/>
    <w:rsid w:val="008C04E9"/>
    <w:rsid w:val="008D049E"/>
    <w:rsid w:val="009010B7"/>
    <w:rsid w:val="009017FE"/>
    <w:rsid w:val="00916D7A"/>
    <w:rsid w:val="00942601"/>
    <w:rsid w:val="00947242"/>
    <w:rsid w:val="009860C6"/>
    <w:rsid w:val="009949B2"/>
    <w:rsid w:val="009D3387"/>
    <w:rsid w:val="00A02DC0"/>
    <w:rsid w:val="00A106B1"/>
    <w:rsid w:val="00A11756"/>
    <w:rsid w:val="00A230D3"/>
    <w:rsid w:val="00A37253"/>
    <w:rsid w:val="00A672C7"/>
    <w:rsid w:val="00A717CA"/>
    <w:rsid w:val="00A73A75"/>
    <w:rsid w:val="00A745CA"/>
    <w:rsid w:val="00A92E50"/>
    <w:rsid w:val="00A95BFA"/>
    <w:rsid w:val="00AA2967"/>
    <w:rsid w:val="00AE20D9"/>
    <w:rsid w:val="00AF4C73"/>
    <w:rsid w:val="00B00F02"/>
    <w:rsid w:val="00B13173"/>
    <w:rsid w:val="00B21B49"/>
    <w:rsid w:val="00B24B7E"/>
    <w:rsid w:val="00B364A7"/>
    <w:rsid w:val="00B37B1C"/>
    <w:rsid w:val="00B41546"/>
    <w:rsid w:val="00B52607"/>
    <w:rsid w:val="00B606DD"/>
    <w:rsid w:val="00B72E05"/>
    <w:rsid w:val="00B94918"/>
    <w:rsid w:val="00B94E7C"/>
    <w:rsid w:val="00B953AD"/>
    <w:rsid w:val="00BB2483"/>
    <w:rsid w:val="00BB471A"/>
    <w:rsid w:val="00BE3D72"/>
    <w:rsid w:val="00BE561F"/>
    <w:rsid w:val="00BF1F39"/>
    <w:rsid w:val="00C72F94"/>
    <w:rsid w:val="00C85D1F"/>
    <w:rsid w:val="00C87D47"/>
    <w:rsid w:val="00CA4468"/>
    <w:rsid w:val="00CC172E"/>
    <w:rsid w:val="00CE38D0"/>
    <w:rsid w:val="00D3700E"/>
    <w:rsid w:val="00D50947"/>
    <w:rsid w:val="00D6729D"/>
    <w:rsid w:val="00D7408F"/>
    <w:rsid w:val="00D742CB"/>
    <w:rsid w:val="00DA65E4"/>
    <w:rsid w:val="00DB3325"/>
    <w:rsid w:val="00DB4598"/>
    <w:rsid w:val="00DB57E7"/>
    <w:rsid w:val="00DC39F6"/>
    <w:rsid w:val="00DD249D"/>
    <w:rsid w:val="00DF0970"/>
    <w:rsid w:val="00DF2DE4"/>
    <w:rsid w:val="00E152A3"/>
    <w:rsid w:val="00E2183D"/>
    <w:rsid w:val="00E3159B"/>
    <w:rsid w:val="00E40DF2"/>
    <w:rsid w:val="00E41641"/>
    <w:rsid w:val="00E4402B"/>
    <w:rsid w:val="00E55674"/>
    <w:rsid w:val="00E77448"/>
    <w:rsid w:val="00E947BB"/>
    <w:rsid w:val="00E947F2"/>
    <w:rsid w:val="00EA4747"/>
    <w:rsid w:val="00EB157F"/>
    <w:rsid w:val="00ED4CF8"/>
    <w:rsid w:val="00EE29BF"/>
    <w:rsid w:val="00EF4FB8"/>
    <w:rsid w:val="00F0376F"/>
    <w:rsid w:val="00F15BFF"/>
    <w:rsid w:val="00F172D0"/>
    <w:rsid w:val="00F26125"/>
    <w:rsid w:val="00F47C79"/>
    <w:rsid w:val="00F47EC6"/>
    <w:rsid w:val="00F624F7"/>
    <w:rsid w:val="00F62B78"/>
    <w:rsid w:val="00F64080"/>
    <w:rsid w:val="00F66E71"/>
    <w:rsid w:val="00F73F82"/>
    <w:rsid w:val="00F85D2C"/>
    <w:rsid w:val="00FB633F"/>
    <w:rsid w:val="00FC02F7"/>
    <w:rsid w:val="00FE3D95"/>
    <w:rsid w:val="00FF1FF3"/>
    <w:rsid w:val="00FF60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EF171"/>
  <w15:chartTrackingRefBased/>
  <w15:docId w15:val="{F80945DA-59EB-407E-959F-97E00111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59D7"/>
    <w:rPr>
      <w:rFonts w:ascii="Segoe UI" w:hAnsi="Segoe UI"/>
    </w:rPr>
  </w:style>
  <w:style w:type="paragraph" w:styleId="Heading1">
    <w:name w:val="heading 1"/>
    <w:basedOn w:val="Normal"/>
    <w:next w:val="Normal"/>
    <w:link w:val="Heading1Char"/>
    <w:uiPriority w:val="9"/>
    <w:qFormat/>
    <w:rsid w:val="00390CDD"/>
    <w:pPr>
      <w:keepNext/>
      <w:keepLines/>
      <w:pBdr>
        <w:bottom w:val="single" w:sz="4" w:space="1" w:color="auto"/>
      </w:pBdr>
      <w:spacing w:before="240" w:after="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390CDD"/>
    <w:pPr>
      <w:keepNext/>
      <w:keepLines/>
      <w:spacing w:before="160" w:after="12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390C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2E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CDD"/>
    <w:rPr>
      <w:rFonts w:asciiTheme="majorHAnsi" w:eastAsiaTheme="majorEastAsia" w:hAnsiTheme="majorHAnsi" w:cstheme="majorBidi"/>
      <w:color w:val="000000" w:themeColor="text1"/>
      <w:sz w:val="32"/>
      <w:szCs w:val="26"/>
    </w:rPr>
  </w:style>
  <w:style w:type="paragraph" w:styleId="ListNumber">
    <w:name w:val="List Number"/>
    <w:basedOn w:val="Normal"/>
    <w:uiPriority w:val="99"/>
    <w:semiHidden/>
    <w:unhideWhenUsed/>
    <w:rsid w:val="00D742CB"/>
    <w:pPr>
      <w:numPr>
        <w:numId w:val="2"/>
      </w:numPr>
      <w:contextualSpacing/>
    </w:pPr>
  </w:style>
  <w:style w:type="character" w:customStyle="1" w:styleId="Heading1Char">
    <w:name w:val="Heading 1 Char"/>
    <w:basedOn w:val="DefaultParagraphFont"/>
    <w:link w:val="Heading1"/>
    <w:uiPriority w:val="9"/>
    <w:rsid w:val="00390CDD"/>
    <w:rPr>
      <w:rFonts w:asciiTheme="majorHAnsi" w:eastAsiaTheme="majorEastAsia" w:hAnsiTheme="majorHAnsi" w:cstheme="majorBidi"/>
      <w:sz w:val="40"/>
      <w:szCs w:val="32"/>
    </w:rPr>
  </w:style>
  <w:style w:type="paragraph" w:styleId="Header">
    <w:name w:val="header"/>
    <w:basedOn w:val="Normal"/>
    <w:link w:val="HeaderChar"/>
    <w:uiPriority w:val="99"/>
    <w:unhideWhenUsed/>
    <w:rsid w:val="00863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7F9"/>
  </w:style>
  <w:style w:type="paragraph" w:styleId="Footer">
    <w:name w:val="footer"/>
    <w:basedOn w:val="Normal"/>
    <w:link w:val="FooterChar"/>
    <w:uiPriority w:val="99"/>
    <w:unhideWhenUsed/>
    <w:rsid w:val="00863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7F9"/>
  </w:style>
  <w:style w:type="paragraph" w:styleId="Title">
    <w:name w:val="Title"/>
    <w:basedOn w:val="Normal"/>
    <w:next w:val="Normal"/>
    <w:link w:val="TitleChar"/>
    <w:uiPriority w:val="10"/>
    <w:qFormat/>
    <w:rsid w:val="00390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CD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90CDD"/>
    <w:rPr>
      <w:rFonts w:asciiTheme="majorHAnsi" w:eastAsiaTheme="majorEastAsia" w:hAnsiTheme="majorHAnsi" w:cstheme="majorBidi"/>
      <w:color w:val="1F4D78" w:themeColor="accent1" w:themeShade="7F"/>
      <w:sz w:val="24"/>
      <w:szCs w:val="24"/>
    </w:rPr>
  </w:style>
  <w:style w:type="table" w:styleId="TableGrid">
    <w:name w:val="Table Grid"/>
    <w:basedOn w:val="TableNormal"/>
    <w:rsid w:val="00F62B78"/>
    <w:pPr>
      <w:spacing w:after="0" w:line="240" w:lineRule="auto"/>
    </w:pPr>
    <w:rPr>
      <w:rFonts w:ascii="Times New Roman" w:eastAsia="Times New Roman" w:hAnsi="Times New Roman" w:cs="Times New Roman"/>
      <w:sz w:val="20"/>
      <w:szCs w:val="20"/>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62B78"/>
    <w:pPr>
      <w:spacing w:after="120" w:line="240" w:lineRule="auto"/>
      <w:ind w:left="720"/>
      <w:contextualSpacing/>
    </w:pPr>
    <w:rPr>
      <w:rFonts w:ascii="Calibri" w:eastAsia="Times New Roman" w:hAnsi="Calibri" w:cs="Times New Roman"/>
      <w:szCs w:val="24"/>
      <w:lang w:val="en-GB"/>
    </w:rPr>
  </w:style>
  <w:style w:type="character" w:styleId="Hyperlink">
    <w:name w:val="Hyperlink"/>
    <w:basedOn w:val="DefaultParagraphFont"/>
    <w:uiPriority w:val="99"/>
    <w:unhideWhenUsed/>
    <w:rsid w:val="0049782B"/>
    <w:rPr>
      <w:color w:val="0563C1" w:themeColor="hyperlink"/>
      <w:u w:val="single"/>
    </w:rPr>
  </w:style>
  <w:style w:type="paragraph" w:styleId="TOCHeading">
    <w:name w:val="TOC Heading"/>
    <w:basedOn w:val="Heading1"/>
    <w:next w:val="Normal"/>
    <w:uiPriority w:val="39"/>
    <w:unhideWhenUsed/>
    <w:qFormat/>
    <w:rsid w:val="000B5055"/>
    <w:pPr>
      <w:pBdr>
        <w:bottom w:val="none" w:sz="0" w:space="0" w:color="auto"/>
      </w:pBdr>
      <w:outlineLvl w:val="9"/>
    </w:pPr>
    <w:rPr>
      <w:color w:val="2E74B5" w:themeColor="accent1" w:themeShade="BF"/>
      <w:sz w:val="32"/>
      <w:lang w:val="en-US"/>
    </w:rPr>
  </w:style>
  <w:style w:type="paragraph" w:styleId="TOC1">
    <w:name w:val="toc 1"/>
    <w:basedOn w:val="Normal"/>
    <w:next w:val="Normal"/>
    <w:autoRedefine/>
    <w:uiPriority w:val="39"/>
    <w:unhideWhenUsed/>
    <w:rsid w:val="000B5055"/>
    <w:pPr>
      <w:spacing w:after="100"/>
    </w:pPr>
  </w:style>
  <w:style w:type="paragraph" w:styleId="TOC2">
    <w:name w:val="toc 2"/>
    <w:basedOn w:val="Normal"/>
    <w:next w:val="Normal"/>
    <w:autoRedefine/>
    <w:uiPriority w:val="39"/>
    <w:unhideWhenUsed/>
    <w:rsid w:val="000B5055"/>
    <w:pPr>
      <w:spacing w:after="100"/>
      <w:ind w:left="220"/>
    </w:pPr>
  </w:style>
  <w:style w:type="character" w:customStyle="1" w:styleId="Heading4Char">
    <w:name w:val="Heading 4 Char"/>
    <w:basedOn w:val="DefaultParagraphFont"/>
    <w:link w:val="Heading4"/>
    <w:uiPriority w:val="9"/>
    <w:rsid w:val="00372E50"/>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372E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IT\Templates\New%20Them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4B0A1-EF5E-49A7-A733-4B557E81D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Theme Paper Template.dotx</Template>
  <TotalTime>45</TotalTime>
  <Pages>4</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Noble</dc:creator>
  <cp:keywords/>
  <dc:description/>
  <cp:lastModifiedBy>Bhairav Patel</cp:lastModifiedBy>
  <cp:revision>10</cp:revision>
  <dcterms:created xsi:type="dcterms:W3CDTF">2017-05-16T13:58:00Z</dcterms:created>
  <dcterms:modified xsi:type="dcterms:W3CDTF">2017-05-17T02:26:00Z</dcterms:modified>
</cp:coreProperties>
</file>